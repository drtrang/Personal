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insideH w:val="single" w:sz="4" w:space="0" w:color="7E97AD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2"/>
        <w:gridCol w:w="8345"/>
        <w:gridCol w:w="26"/>
      </w:tblGrid>
      <w:tr w:rsidR="00995242" w:rsidRPr="00380ED5" w:rsidTr="006B4A45">
        <w:trPr>
          <w:gridAfter w:val="1"/>
          <w:wAfter w:w="26" w:type="dxa"/>
          <w:jc w:val="center"/>
        </w:trPr>
        <w:tc>
          <w:tcPr>
            <w:tcW w:w="9783" w:type="dxa"/>
            <w:gridSpan w:val="3"/>
            <w:shd w:val="clear" w:color="auto" w:fill="auto"/>
            <w:vAlign w:val="center"/>
          </w:tcPr>
          <w:p w:rsidR="00843BA2" w:rsidRPr="00380ED5" w:rsidRDefault="00E57055" w:rsidP="00624A66">
            <w:pPr>
              <w:spacing w:before="0" w:after="0" w:line="240" w:lineRule="auto"/>
              <w:rPr>
                <w:rFonts w:ascii="微软雅黑" w:eastAsia="微软雅黑" w:hAnsi="微软雅黑"/>
                <w:color w:val="auto"/>
                <w:sz w:val="52"/>
                <w:szCs w:val="52"/>
              </w:rPr>
            </w:pPr>
            <w:r w:rsidRPr="00E96048">
              <w:rPr>
                <w:rFonts w:ascii="微软雅黑" w:eastAsia="微软雅黑" w:hAnsi="微软雅黑"/>
                <w:noProof/>
                <w:color w:val="auto"/>
                <w:sz w:val="56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6BA1093" wp14:editId="4B1AAE78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720090</wp:posOffset>
                      </wp:positionV>
                      <wp:extent cx="2520000" cy="1152000"/>
                      <wp:effectExtent l="0" t="0" r="0" b="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000" cy="115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4880" w:rsidRPr="00380ED5" w:rsidRDefault="00E24880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姓名</w:t>
                                  </w:r>
                                  <w:r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：董浩亮</w:t>
                                  </w:r>
                                </w:p>
                                <w:p w:rsidR="00E24880" w:rsidRPr="00380ED5" w:rsidRDefault="00E24880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年龄：</w:t>
                                  </w:r>
                                  <w:r w:rsidR="00C60050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26</w:t>
                                  </w:r>
                                </w:p>
                                <w:p w:rsidR="00DD6173" w:rsidRPr="00380ED5" w:rsidRDefault="00B921FB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籍贯：</w:t>
                                  </w:r>
                                  <w:r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河北保定</w:t>
                                  </w:r>
                                </w:p>
                                <w:p w:rsidR="00C07183" w:rsidRDefault="00AF25B7" w:rsidP="00AD7693">
                                  <w:pPr>
                                    <w:spacing w:before="0" w:after="0" w:line="400" w:lineRule="exact"/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电话</w:t>
                                  </w:r>
                                  <w:r w:rsidR="00E24880"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 w:rsidR="00E24880"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18603326426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BA10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0;margin-top:56.7pt;width:198.45pt;height:9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" filled="f" stroked="f">
                      <v:textbox>
                        <w:txbxContent>
                          <w:p w:rsidR="00E24880" w:rsidRPr="00380ED5" w:rsidRDefault="00E24880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姓名</w:t>
                            </w:r>
                            <w:r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：董浩亮</w:t>
                            </w:r>
                          </w:p>
                          <w:p w:rsidR="00E24880" w:rsidRPr="00380ED5" w:rsidRDefault="00E24880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年龄：</w:t>
                            </w:r>
                            <w:r w:rsidR="00C60050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26</w:t>
                            </w:r>
                          </w:p>
                          <w:p w:rsidR="00DD6173" w:rsidRPr="00380ED5" w:rsidRDefault="00B921FB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籍贯：</w:t>
                            </w:r>
                            <w:r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河北保定</w:t>
                            </w:r>
                          </w:p>
                          <w:p w:rsidR="00C07183" w:rsidRDefault="00AF25B7" w:rsidP="00AD7693">
                            <w:pPr>
                              <w:spacing w:before="0" w:after="0" w:line="400" w:lineRule="exact"/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电话</w:t>
                            </w:r>
                            <w:r w:rsidR="00E24880"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</w:t>
                            </w:r>
                            <w:r w:rsidR="00E24880"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18603326426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 w:rsidR="00380ED5" w:rsidRPr="00E96048">
              <w:rPr>
                <w:rFonts w:ascii="微软雅黑" w:eastAsia="微软雅黑" w:hAnsi="微软雅黑"/>
                <w:noProof/>
                <w:color w:val="auto"/>
                <w:sz w:val="56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71CB872B" wp14:editId="280D7123">
                      <wp:simplePos x="0" y="0"/>
                      <wp:positionH relativeFrom="page">
                        <wp:posOffset>3960495</wp:posOffset>
                      </wp:positionH>
                      <wp:positionV relativeFrom="paragraph">
                        <wp:posOffset>720090</wp:posOffset>
                      </wp:positionV>
                      <wp:extent cx="2232000" cy="1152000"/>
                      <wp:effectExtent l="0" t="0" r="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000" cy="115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4880" w:rsidRPr="00380ED5" w:rsidRDefault="00E24880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性别</w:t>
                                  </w:r>
                                  <w:r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</w:p>
                                <w:p w:rsidR="00DD6173" w:rsidRPr="00380ED5" w:rsidRDefault="00DD6173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经验</w:t>
                                  </w:r>
                                  <w:r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 w:rsidR="00C60050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年</w:t>
                                  </w:r>
                                </w:p>
                                <w:p w:rsidR="00B921FB" w:rsidRPr="00380ED5" w:rsidRDefault="00F9477D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：本科/学士</w:t>
                                  </w:r>
                                </w:p>
                                <w:p w:rsidR="00E24880" w:rsidRPr="00380ED5" w:rsidRDefault="00E24880" w:rsidP="00380ED5">
                                  <w:pPr>
                                    <w:spacing w:before="0" w:after="0" w:line="400" w:lineRule="exact"/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邮箱</w:t>
                                  </w:r>
                                  <w:r w:rsidRPr="00380ED5">
                                    <w:rPr>
                                      <w:rFonts w:ascii="微软雅黑" w:eastAsia="微软雅黑" w:hAnsi="微软雅黑"/>
                                      <w:color w:val="auto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 w:rsidRPr="00380ED5">
                                    <w:rPr>
                                      <w:rFonts w:ascii="微软雅黑" w:eastAsia="微软雅黑" w:hAnsi="微软雅黑" w:hint="eastAsia"/>
                                      <w:color w:val="auto"/>
                                      <w:sz w:val="21"/>
                                      <w:szCs w:val="21"/>
                                    </w:rPr>
                                    <w:t>donghao.l@hotmail.com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B872B" id="_x0000_s1027" type="#_x0000_t202" style="position:absolute;margin-left:311.85pt;margin-top:56.7pt;width:175.75pt;height:90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" filled="f" stroked="f">
                      <v:textbox>
                        <w:txbxContent>
                          <w:p w:rsidR="00E24880" w:rsidRPr="00380ED5" w:rsidRDefault="00E24880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性别</w:t>
                            </w:r>
                            <w:r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</w:t>
                            </w: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男</w:t>
                            </w:r>
                          </w:p>
                          <w:p w:rsidR="00DD6173" w:rsidRPr="00380ED5" w:rsidRDefault="00DD6173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经验</w:t>
                            </w:r>
                            <w:r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</w:t>
                            </w:r>
                            <w:r w:rsidR="00C60050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3</w:t>
                            </w: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年</w:t>
                            </w:r>
                          </w:p>
                          <w:p w:rsidR="00B921FB" w:rsidRPr="00380ED5" w:rsidRDefault="00F9477D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：本科/学士</w:t>
                            </w:r>
                          </w:p>
                          <w:p w:rsidR="00E24880" w:rsidRPr="00380ED5" w:rsidRDefault="00E24880" w:rsidP="00380ED5">
                            <w:pPr>
                              <w:spacing w:before="0" w:after="0" w:line="400" w:lineRule="exact"/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邮箱</w:t>
                            </w:r>
                            <w:r w:rsidRPr="00380ED5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：</w:t>
                            </w:r>
                            <w:r w:rsidRPr="00380ED5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donghao.l@hotmail.com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 w:rsidR="00624A66" w:rsidRPr="00E96048">
              <w:rPr>
                <w:rFonts w:ascii="微软雅黑" w:eastAsia="微软雅黑" w:hAnsi="微软雅黑" w:hint="eastAsia"/>
                <w:color w:val="auto"/>
                <w:sz w:val="56"/>
                <w:szCs w:val="52"/>
              </w:rPr>
              <w:t>个人简历</w:t>
            </w:r>
          </w:p>
        </w:tc>
      </w:tr>
      <w:tr w:rsidR="0075454A" w:rsidRPr="00D7268A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t>【求职意向】</w:t>
            </w:r>
          </w:p>
        </w:tc>
        <w:tc>
          <w:tcPr>
            <w:tcW w:w="162" w:type="dxa"/>
            <w:shd w:val="clear" w:color="auto" w:fill="auto"/>
          </w:tcPr>
          <w:p w:rsidR="0075454A" w:rsidRPr="000C6E9F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b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高级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研发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工程师</w:t>
            </w:r>
          </w:p>
        </w:tc>
      </w:tr>
      <w:tr w:rsidR="0075454A" w:rsidRPr="00D7268A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t>【工作经历】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2016/03 – 至今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            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链家网（北京）科技有限公司          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高级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研发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工程师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工作描述：经纪人基础平台研发部房源组核心RD，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房源中台项目技术负责人，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主要负责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建立房源中台、完善基础组件、实现常规迭代与技术需求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等。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2015/07 –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2016/03       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 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北京扫货邦科技有限公司              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  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研发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工程师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工作描述：基础架构组核心RD，主要负责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开发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RPC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模块、分库组件、收银台项目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等。</w:t>
            </w:r>
          </w:p>
        </w:tc>
      </w:tr>
      <w:tr w:rsidR="0075454A" w:rsidRPr="00D7268A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t>【项目经验】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项目名称：房源中台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房源中台是公司战略调整的产物，将Link房源目前的核心功能标准化、模块化、配置化，为将来对接更多的公司做准备。目前已对接链家和德祐。</w:t>
            </w:r>
          </w:p>
          <w:p w:rsidR="0075454A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项目职责：</w:t>
            </w:r>
          </w:p>
          <w:p w:rsidR="0075454A" w:rsidRPr="00175BC8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中台技术选型，确立以Java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8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与Spring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Boot为核心的技术体系并普及推广，其它技术栈如下：MyBatis、Kafka、Dubbo、Redis、Copiers……</w:t>
            </w:r>
          </w:p>
          <w:p w:rsidR="0075454A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建立项目规范，如接口格式、异常处理、依赖管理、应用分层、代码格式化等</w:t>
            </w:r>
          </w:p>
          <w:p w:rsidR="0075454A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搭建中台项目</w:t>
            </w:r>
          </w:p>
          <w:p w:rsidR="0075454A" w:rsidRPr="008C3D7A" w:rsidRDefault="0075454A" w:rsidP="0075454A">
            <w:pPr>
              <w:pStyle w:val="afc"/>
              <w:numPr>
                <w:ilvl w:val="0"/>
                <w:numId w:val="36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创建mls-parent工程，提供统一的配置信息和依赖版本等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，简化子POM的配置</w:t>
            </w:r>
          </w:p>
          <w:p w:rsidR="0075454A" w:rsidRPr="008C3D7A" w:rsidRDefault="0075454A" w:rsidP="0075454A">
            <w:pPr>
              <w:pStyle w:val="afc"/>
              <w:numPr>
                <w:ilvl w:val="0"/>
                <w:numId w:val="36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创建mls-common工程，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包括公共类、工具类、框架拓展等</w:t>
            </w:r>
          </w:p>
          <w:p w:rsidR="0075454A" w:rsidRPr="008C3D7A" w:rsidRDefault="0075454A" w:rsidP="0075454A">
            <w:pPr>
              <w:pStyle w:val="afc"/>
              <w:numPr>
                <w:ilvl w:val="0"/>
                <w:numId w:val="36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创建mls-starters工程，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为</w:t>
            </w: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常用工具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提供自动配置功能</w:t>
            </w: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，如Druid、Redisson</w:t>
            </w:r>
            <w:r w:rsidR="00145117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等</w:t>
            </w:r>
          </w:p>
          <w:p w:rsidR="0075454A" w:rsidRDefault="0075454A" w:rsidP="0075454A">
            <w:pPr>
              <w:pStyle w:val="afc"/>
              <w:numPr>
                <w:ilvl w:val="0"/>
                <w:numId w:val="36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创建mls-archetype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模版工程，集成日志、缓存、</w:t>
            </w: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RPC、读写分离、代码生成、自动化文档</w:t>
            </w:r>
            <w:r w:rsidR="00707949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等模块</w:t>
            </w:r>
            <w:r w:rsidRPr="008C3D7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将新建工程</w:t>
            </w:r>
            <w:r w:rsidRPr="00B07ABD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的时间由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</w:t>
            </w:r>
            <w:r w:rsidRPr="00B07ABD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天缩短到了几分钟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，已推广至全公司</w:t>
            </w:r>
          </w:p>
          <w:p w:rsidR="0075454A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完善基础组件</w:t>
            </w:r>
          </w:p>
          <w:p w:rsidR="0075454A" w:rsidRDefault="0075454A" w:rsidP="0075454A">
            <w:pPr>
              <w:pStyle w:val="afc"/>
              <w:numPr>
                <w:ilvl w:val="0"/>
                <w:numId w:val="3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融合Maven与Spring的Profile功能，使用Maven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Profile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打包的同时会指定Spring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Profile，便于统一管理</w:t>
            </w:r>
          </w:p>
          <w:p w:rsidR="0075454A" w:rsidRDefault="0075454A" w:rsidP="0075454A">
            <w:pPr>
              <w:pStyle w:val="afc"/>
              <w:numPr>
                <w:ilvl w:val="0"/>
                <w:numId w:val="3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</w:t>
            </w:r>
            <w:r w:rsidRPr="00DE0429">
              <w:rPr>
                <w:rFonts w:ascii="微软雅黑" w:eastAsia="微软雅黑" w:hAnsi="微软雅黑"/>
                <w:color w:val="auto"/>
                <w:sz w:val="21"/>
                <w:szCs w:val="21"/>
              </w:rPr>
              <w:t>ImportSelector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接口，实现在配置文件中控制是否开启Configuration类的功能（类似@Profile注解的作用）</w:t>
            </w:r>
          </w:p>
          <w:p w:rsidR="0075454A" w:rsidRPr="00897F78" w:rsidRDefault="0075454A" w:rsidP="0075454A">
            <w:pPr>
              <w:pStyle w:val="afc"/>
              <w:numPr>
                <w:ilvl w:val="0"/>
                <w:numId w:val="3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897F7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基于Spring</w:t>
            </w:r>
            <w:r w:rsidRPr="00897F78">
              <w:rPr>
                <w:rFonts w:ascii="微软雅黑" w:eastAsia="微软雅黑" w:hAnsi="微软雅黑"/>
                <w:color w:val="auto"/>
                <w:sz w:val="21"/>
                <w:szCs w:val="21"/>
              </w:rPr>
              <w:t>4</w:t>
            </w:r>
            <w:r w:rsidRPr="00897F7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中可注入泛型的特性，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设计及开发</w:t>
            </w:r>
            <w:r w:rsidRPr="00897F7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BaseServ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i</w:t>
            </w:r>
            <w:r w:rsidRPr="00897F7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ce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与BaseFacade，其它类只需继承Base基类</w:t>
            </w:r>
            <w:r w:rsidRPr="00897F7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即可实现单表的增删改查功能</w:t>
            </w:r>
          </w:p>
          <w:p w:rsidR="0075454A" w:rsidRPr="005A259D" w:rsidRDefault="0075454A" w:rsidP="0075454A">
            <w:pPr>
              <w:pStyle w:val="afc"/>
              <w:numPr>
                <w:ilvl w:val="0"/>
                <w:numId w:val="3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lastRenderedPageBreak/>
              <w:t>基于M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atis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enerator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开发代码生成工具，可根据数据库逆向生成Model、Dao、Service、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Façade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等代码，极大地提升了开发效率</w:t>
            </w:r>
          </w:p>
        </w:tc>
      </w:tr>
      <w:tr w:rsidR="0075454A" w:rsidRPr="00380ED5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lastRenderedPageBreak/>
              <w:t>【项目经验】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项目名称：Link房源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项目描述：Link房源管理着链家房产交易的基础数据，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实现了从房源录入到房源成交的整套流程，是链家最核心的产品之一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，日均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Hints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1.5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亿，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高峰TPS 3000+。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项目职责：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优化作业流程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基于责任链模式和策略模式，定义不同维度的筛选规则，实现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推荐维护人功能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基于字典树结构，构造各个模块的敏感词库，实现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房评过滤、跟进过滤等功能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基于递归算法，建立全国、城市、城区、楼盘、楼栋、房屋6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个层级的漏斗模型，实现了单价上限功能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开发技术需求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基于Redis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开发了分布式锁，限制分布式环境下对共享资源的访问，提供注解形式加锁，支持Sp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EL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、支持自定义过期时间、支持自定义拒绝策略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基于TypeHandler开发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数据库加密组件，解决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了大量敏感数据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的加解密问题</w:t>
            </w:r>
          </w:p>
          <w:p w:rsidR="0075454A" w:rsidRPr="007B2A5E" w:rsidRDefault="0075454A" w:rsidP="0075454A">
            <w:pPr>
              <w:pStyle w:val="afc"/>
              <w:numPr>
                <w:ilvl w:val="1"/>
                <w:numId w:val="34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针对经常遇到的Bean拷贝场景，开发了强大、灵活的Copiers工具并开源</w:t>
            </w:r>
          </w:p>
        </w:tc>
      </w:tr>
      <w:tr w:rsidR="0075454A" w:rsidRPr="00380ED5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t>【项目经验】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ind w:right="42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项目名称：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收银台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项目描述：收银台是一个安全、灵活、通用的在线支付平台，提供微信支付、分期支付、会员卡支付等多种支付方式，对接了公司内外诸多业务方。</w:t>
            </w:r>
          </w:p>
          <w:p w:rsidR="0075454A" w:rsidRPr="007B2A5E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项目职责：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3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负责项目的架构设计及工程搭建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3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负责安全校验、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在线支付、支付回调、业务对接、授权管理等功能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的开发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3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针对线下场景，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设计并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开发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主扫支付和被扫支付功能</w:t>
            </w:r>
          </w:p>
        </w:tc>
      </w:tr>
      <w:tr w:rsidR="0075454A" w:rsidRPr="00380ED5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  <w:lang w:val="zh-CN"/>
              </w:rPr>
              <w:t>【教育背景】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F9477D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2011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/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09 – 2015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/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06   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邯郸学院 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计算机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科学与技术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</w:t>
            </w:r>
            <w:r w:rsidRPr="001420A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 </w:t>
            </w:r>
            <w:r w:rsidRPr="001420A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统招二本</w:t>
            </w:r>
          </w:p>
        </w:tc>
      </w:tr>
      <w:tr w:rsidR="0075454A" w:rsidRPr="00750ABF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  <w:lang w:val="zh-CN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</w:rPr>
              <w:t>【个人评价】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7B2A5E" w:rsidRDefault="0075454A" w:rsidP="0075454A">
            <w:pPr>
              <w:pStyle w:val="afc"/>
              <w:numPr>
                <w:ilvl w:val="0"/>
                <w:numId w:val="2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追求卓越，极客精神，喜欢造轮子，重度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工具控</w:t>
            </w:r>
          </w:p>
          <w:p w:rsidR="0075454A" w:rsidRDefault="0075454A" w:rsidP="0075454A">
            <w:pPr>
              <w:pStyle w:val="afc"/>
              <w:numPr>
                <w:ilvl w:val="0"/>
                <w:numId w:val="2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代码规范，文档齐全，有良好的单测习惯</w:t>
            </w:r>
          </w:p>
          <w:p w:rsidR="000C26D9" w:rsidRPr="007B2A5E" w:rsidRDefault="000C26D9" w:rsidP="0075454A">
            <w:pPr>
              <w:pStyle w:val="afc"/>
              <w:numPr>
                <w:ilvl w:val="0"/>
                <w:numId w:val="2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工作负责，</w:t>
            </w:r>
            <w:r w:rsidR="002D2807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业绩突出，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近3次绩效均为A+，2017年内晋升2次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7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热衷开源和分享，目前已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在GitHub发起了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12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个项目</w:t>
            </w:r>
          </w:p>
        </w:tc>
      </w:tr>
      <w:tr w:rsidR="0075454A" w:rsidRPr="00FD7EF9" w:rsidTr="006B4A45">
        <w:trPr>
          <w:jc w:val="center"/>
        </w:trPr>
        <w:tc>
          <w:tcPr>
            <w:tcW w:w="1276" w:type="dxa"/>
            <w:shd w:val="clear" w:color="auto" w:fill="auto"/>
          </w:tcPr>
          <w:p w:rsidR="0075454A" w:rsidRPr="00EB7602" w:rsidRDefault="0075454A" w:rsidP="0075454A">
            <w:pPr>
              <w:pStyle w:val="1"/>
              <w:spacing w:before="0" w:after="0" w:line="400" w:lineRule="exact"/>
              <w:jc w:val="left"/>
              <w:rPr>
                <w:rFonts w:ascii="微软雅黑" w:eastAsia="微软雅黑" w:hAnsi="微软雅黑"/>
                <w:color w:val="auto"/>
                <w:szCs w:val="21"/>
              </w:rPr>
            </w:pPr>
            <w:r w:rsidRPr="00EB7602">
              <w:rPr>
                <w:rFonts w:ascii="微软雅黑" w:eastAsia="微软雅黑" w:hAnsi="微软雅黑" w:hint="eastAsia"/>
                <w:color w:val="auto"/>
                <w:szCs w:val="21"/>
              </w:rPr>
              <w:t>【附加信息】</w:t>
            </w:r>
          </w:p>
        </w:tc>
        <w:tc>
          <w:tcPr>
            <w:tcW w:w="162" w:type="dxa"/>
            <w:shd w:val="clear" w:color="auto" w:fill="auto"/>
          </w:tcPr>
          <w:p w:rsidR="0075454A" w:rsidRPr="001420A4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8371" w:type="dxa"/>
            <w:gridSpan w:val="2"/>
            <w:shd w:val="clear" w:color="auto" w:fill="auto"/>
            <w:vAlign w:val="center"/>
          </w:tcPr>
          <w:p w:rsidR="0075454A" w:rsidRPr="00BC20C6" w:rsidRDefault="0075454A" w:rsidP="0075454A">
            <w:pPr>
              <w:spacing w:before="0" w:after="0" w:line="400" w:lineRule="exact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简历中涉及到</w:t>
            </w:r>
            <w:r w:rsidR="00BC5ED2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了</w:t>
            </w:r>
            <w:r w:rsidR="00915445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个</w:t>
            </w:r>
            <w:r w:rsidR="00254B51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我</w:t>
            </w:r>
            <w:r w:rsidR="00473CF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个人的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开源项目，</w:t>
            </w:r>
            <w:r w:rsidR="00D9163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如有兴趣</w:t>
            </w:r>
            <w:r w:rsidR="00486CA9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欢迎前往</w:t>
            </w:r>
            <w:r w:rsidR="002D2807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GitH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ub</w:t>
            </w:r>
            <w:r w:rsidR="00473CFA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查看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9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GitHub：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//</w:t>
            </w: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github.com/drtrang</w:t>
            </w:r>
          </w:p>
          <w:p w:rsidR="0075454A" w:rsidRPr="007B2A5E" w:rsidRDefault="0075454A" w:rsidP="0075454A">
            <w:pPr>
              <w:pStyle w:val="afc"/>
              <w:numPr>
                <w:ilvl w:val="0"/>
                <w:numId w:val="29"/>
              </w:numPr>
              <w:spacing w:before="0" w:after="0" w:line="400" w:lineRule="exact"/>
              <w:ind w:firstLineChars="0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7B2A5E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博客：</w:t>
            </w: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/>
                <w:color w:val="auto"/>
                <w:sz w:val="21"/>
                <w:szCs w:val="21"/>
              </w:rPr>
              <w:t>://</w:t>
            </w:r>
            <w:r w:rsidRPr="007B2A5E">
              <w:rPr>
                <w:rFonts w:ascii="微软雅黑" w:eastAsia="微软雅黑" w:hAnsi="微软雅黑"/>
                <w:color w:val="auto"/>
                <w:sz w:val="21"/>
                <w:szCs w:val="21"/>
              </w:rPr>
              <w:t>blog.trang.space</w:t>
            </w:r>
          </w:p>
        </w:tc>
      </w:tr>
    </w:tbl>
    <w:p w:rsidR="006E184D" w:rsidRPr="0075454A" w:rsidRDefault="006E184D" w:rsidP="009E2F34">
      <w:pPr>
        <w:spacing w:before="0" w:after="0" w:line="400" w:lineRule="exact"/>
        <w:rPr>
          <w:rFonts w:ascii="微软雅黑" w:eastAsia="微软雅黑" w:hAnsi="微软雅黑"/>
          <w:color w:val="C00000"/>
          <w:sz w:val="21"/>
          <w:szCs w:val="21"/>
        </w:rPr>
      </w:pPr>
    </w:p>
    <w:sectPr w:rsidR="006E184D" w:rsidRPr="0075454A" w:rsidSect="00D633C0">
      <w:pgSz w:w="11907" w:h="16839" w:code="1"/>
      <w:pgMar w:top="1049" w:right="1049" w:bottom="1219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3F" w:rsidRDefault="00C84A3F">
      <w:pPr>
        <w:spacing w:before="0" w:after="0" w:line="240" w:lineRule="auto"/>
      </w:pPr>
      <w:r>
        <w:separator/>
      </w:r>
    </w:p>
  </w:endnote>
  <w:endnote w:type="continuationSeparator" w:id="0">
    <w:p w:rsidR="00C84A3F" w:rsidRDefault="00C84A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3F" w:rsidRDefault="00C84A3F">
      <w:pPr>
        <w:spacing w:before="0" w:after="0" w:line="240" w:lineRule="auto"/>
      </w:pPr>
      <w:r>
        <w:separator/>
      </w:r>
    </w:p>
  </w:footnote>
  <w:footnote w:type="continuationSeparator" w:id="0">
    <w:p w:rsidR="00C84A3F" w:rsidRDefault="00C84A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652"/>
    <w:multiLevelType w:val="hybridMultilevel"/>
    <w:tmpl w:val="466606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B7705"/>
    <w:multiLevelType w:val="hybridMultilevel"/>
    <w:tmpl w:val="31C0FE08"/>
    <w:lvl w:ilvl="0" w:tplc="8028F00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79632B"/>
    <w:multiLevelType w:val="hybridMultilevel"/>
    <w:tmpl w:val="B150E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524BD"/>
    <w:multiLevelType w:val="hybridMultilevel"/>
    <w:tmpl w:val="3DC05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430ED3"/>
    <w:multiLevelType w:val="hybridMultilevel"/>
    <w:tmpl w:val="9A9A96B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D55395"/>
    <w:multiLevelType w:val="multilevel"/>
    <w:tmpl w:val="1780E96C"/>
    <w:numStyleLink w:val="dd"/>
  </w:abstractNum>
  <w:abstractNum w:abstractNumId="6" w15:restartNumberingAfterBreak="0">
    <w:nsid w:val="17B81158"/>
    <w:multiLevelType w:val="multilevel"/>
    <w:tmpl w:val="1780E96C"/>
    <w:numStyleLink w:val="dd"/>
  </w:abstractNum>
  <w:abstractNum w:abstractNumId="7" w15:restartNumberingAfterBreak="0">
    <w:nsid w:val="180231E8"/>
    <w:multiLevelType w:val="hybridMultilevel"/>
    <w:tmpl w:val="AFD878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B763E2"/>
    <w:multiLevelType w:val="multilevel"/>
    <w:tmpl w:val="1780E96C"/>
    <w:styleLink w:val="d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ascii="微软雅黑" w:eastAsia="微软雅黑" w:hAnsi="微软雅黑" w:cs="Angsana New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F64905"/>
    <w:multiLevelType w:val="hybridMultilevel"/>
    <w:tmpl w:val="2F08B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EC03D0"/>
    <w:multiLevelType w:val="hybridMultilevel"/>
    <w:tmpl w:val="C6AE7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937461"/>
    <w:multiLevelType w:val="hybridMultilevel"/>
    <w:tmpl w:val="9822D94E"/>
    <w:lvl w:ilvl="0" w:tplc="51966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9351ED"/>
    <w:multiLevelType w:val="hybridMultilevel"/>
    <w:tmpl w:val="A9E64B30"/>
    <w:lvl w:ilvl="0" w:tplc="9DFC4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8677DE"/>
    <w:multiLevelType w:val="hybridMultilevel"/>
    <w:tmpl w:val="B0147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AF3218"/>
    <w:multiLevelType w:val="hybridMultilevel"/>
    <w:tmpl w:val="3954CB7A"/>
    <w:lvl w:ilvl="0" w:tplc="D9AE7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1249A9"/>
    <w:multiLevelType w:val="hybridMultilevel"/>
    <w:tmpl w:val="95068BB0"/>
    <w:lvl w:ilvl="0" w:tplc="5F2235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3981075"/>
    <w:multiLevelType w:val="hybridMultilevel"/>
    <w:tmpl w:val="1A6029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467F0C"/>
    <w:multiLevelType w:val="hybridMultilevel"/>
    <w:tmpl w:val="89808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16244C"/>
    <w:multiLevelType w:val="hybridMultilevel"/>
    <w:tmpl w:val="E258DD42"/>
    <w:lvl w:ilvl="0" w:tplc="C3729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9D727A"/>
    <w:multiLevelType w:val="hybridMultilevel"/>
    <w:tmpl w:val="F02C4A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B0245E"/>
    <w:multiLevelType w:val="hybridMultilevel"/>
    <w:tmpl w:val="5F444330"/>
    <w:lvl w:ilvl="0" w:tplc="74B85580">
      <w:start w:val="1"/>
      <w:numFmt w:val="upperLetter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BB4791C"/>
    <w:multiLevelType w:val="hybridMultilevel"/>
    <w:tmpl w:val="13341F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2C43BF"/>
    <w:multiLevelType w:val="hybridMultilevel"/>
    <w:tmpl w:val="1780E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76073F"/>
    <w:multiLevelType w:val="hybridMultilevel"/>
    <w:tmpl w:val="799240C2"/>
    <w:lvl w:ilvl="0" w:tplc="D5607AF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Angsana New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156F68"/>
    <w:multiLevelType w:val="hybridMultilevel"/>
    <w:tmpl w:val="32928276"/>
    <w:lvl w:ilvl="0" w:tplc="872036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2E2BB2"/>
    <w:multiLevelType w:val="hybridMultilevel"/>
    <w:tmpl w:val="F3CEC7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5060906"/>
    <w:multiLevelType w:val="hybridMultilevel"/>
    <w:tmpl w:val="D74E59B4"/>
    <w:lvl w:ilvl="0" w:tplc="B5DE7B9E">
      <w:start w:val="1"/>
      <w:numFmt w:val="decimal"/>
      <w:lvlText w:val="%1．"/>
      <w:lvlJc w:val="left"/>
      <w:pPr>
        <w:ind w:left="840" w:hanging="420"/>
      </w:pPr>
      <w:rPr>
        <w:rFonts w:ascii="微软雅黑" w:eastAsia="微软雅黑" w:hAnsi="微软雅黑" w:cs="Angsana New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8D10B0C"/>
    <w:multiLevelType w:val="hybridMultilevel"/>
    <w:tmpl w:val="EA045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8F1676A"/>
    <w:multiLevelType w:val="hybridMultilevel"/>
    <w:tmpl w:val="8D600290"/>
    <w:lvl w:ilvl="0" w:tplc="B56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1D0FE1"/>
    <w:multiLevelType w:val="hybridMultilevel"/>
    <w:tmpl w:val="B01CD9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8A4FF7"/>
    <w:multiLevelType w:val="hybridMultilevel"/>
    <w:tmpl w:val="B0DC95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C92324"/>
    <w:multiLevelType w:val="hybridMultilevel"/>
    <w:tmpl w:val="56FA2B0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0F6134"/>
    <w:multiLevelType w:val="hybridMultilevel"/>
    <w:tmpl w:val="BC94F118"/>
    <w:lvl w:ilvl="0" w:tplc="5860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0D0494"/>
    <w:multiLevelType w:val="hybridMultilevel"/>
    <w:tmpl w:val="C6541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1A4A77"/>
    <w:multiLevelType w:val="multilevel"/>
    <w:tmpl w:val="01C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B44C3"/>
    <w:multiLevelType w:val="hybridMultilevel"/>
    <w:tmpl w:val="C916DA66"/>
    <w:lvl w:ilvl="0" w:tplc="4C8028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870B82"/>
    <w:multiLevelType w:val="hybridMultilevel"/>
    <w:tmpl w:val="31D88D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19"/>
  </w:num>
  <w:num w:numId="5">
    <w:abstractNumId w:val="9"/>
  </w:num>
  <w:num w:numId="6">
    <w:abstractNumId w:val="3"/>
  </w:num>
  <w:num w:numId="7">
    <w:abstractNumId w:val="30"/>
  </w:num>
  <w:num w:numId="8">
    <w:abstractNumId w:val="10"/>
  </w:num>
  <w:num w:numId="9">
    <w:abstractNumId w:val="16"/>
  </w:num>
  <w:num w:numId="10">
    <w:abstractNumId w:val="17"/>
  </w:num>
  <w:num w:numId="11">
    <w:abstractNumId w:val="26"/>
  </w:num>
  <w:num w:numId="12">
    <w:abstractNumId w:val="36"/>
  </w:num>
  <w:num w:numId="13">
    <w:abstractNumId w:val="35"/>
  </w:num>
  <w:num w:numId="14">
    <w:abstractNumId w:val="1"/>
  </w:num>
  <w:num w:numId="15">
    <w:abstractNumId w:val="24"/>
  </w:num>
  <w:num w:numId="16">
    <w:abstractNumId w:val="28"/>
  </w:num>
  <w:num w:numId="17">
    <w:abstractNumId w:val="15"/>
  </w:num>
  <w:num w:numId="18">
    <w:abstractNumId w:val="33"/>
  </w:num>
  <w:num w:numId="19">
    <w:abstractNumId w:val="18"/>
  </w:num>
  <w:num w:numId="20">
    <w:abstractNumId w:val="32"/>
  </w:num>
  <w:num w:numId="21">
    <w:abstractNumId w:val="4"/>
  </w:num>
  <w:num w:numId="22">
    <w:abstractNumId w:val="11"/>
  </w:num>
  <w:num w:numId="23">
    <w:abstractNumId w:val="21"/>
  </w:num>
  <w:num w:numId="24">
    <w:abstractNumId w:val="23"/>
  </w:num>
  <w:num w:numId="25">
    <w:abstractNumId w:val="31"/>
  </w:num>
  <w:num w:numId="26">
    <w:abstractNumId w:val="13"/>
  </w:num>
  <w:num w:numId="27">
    <w:abstractNumId w:val="25"/>
  </w:num>
  <w:num w:numId="28">
    <w:abstractNumId w:val="0"/>
  </w:num>
  <w:num w:numId="29">
    <w:abstractNumId w:val="7"/>
  </w:num>
  <w:num w:numId="30">
    <w:abstractNumId w:val="12"/>
  </w:num>
  <w:num w:numId="31">
    <w:abstractNumId w:val="34"/>
  </w:num>
  <w:num w:numId="32">
    <w:abstractNumId w:val="22"/>
  </w:num>
  <w:num w:numId="33">
    <w:abstractNumId w:val="8"/>
  </w:num>
  <w:num w:numId="34">
    <w:abstractNumId w:val="6"/>
  </w:num>
  <w:num w:numId="35">
    <w:abstractNumId w:val="5"/>
  </w:num>
  <w:num w:numId="36">
    <w:abstractNumId w:val="29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183"/>
    <w:rsid w:val="00000B51"/>
    <w:rsid w:val="00001399"/>
    <w:rsid w:val="0000432F"/>
    <w:rsid w:val="00013BDE"/>
    <w:rsid w:val="000144A5"/>
    <w:rsid w:val="0001485B"/>
    <w:rsid w:val="000149B7"/>
    <w:rsid w:val="00014C81"/>
    <w:rsid w:val="00016E25"/>
    <w:rsid w:val="00020089"/>
    <w:rsid w:val="00027681"/>
    <w:rsid w:val="0003399E"/>
    <w:rsid w:val="00040E11"/>
    <w:rsid w:val="0004393A"/>
    <w:rsid w:val="00045FA6"/>
    <w:rsid w:val="00046A75"/>
    <w:rsid w:val="00046C49"/>
    <w:rsid w:val="00047C26"/>
    <w:rsid w:val="00047E90"/>
    <w:rsid w:val="00050A6E"/>
    <w:rsid w:val="00052F51"/>
    <w:rsid w:val="00052FD5"/>
    <w:rsid w:val="00055F9E"/>
    <w:rsid w:val="000601B6"/>
    <w:rsid w:val="000619A0"/>
    <w:rsid w:val="00062B02"/>
    <w:rsid w:val="000645BC"/>
    <w:rsid w:val="00066A9D"/>
    <w:rsid w:val="000676DA"/>
    <w:rsid w:val="0007001F"/>
    <w:rsid w:val="000709ED"/>
    <w:rsid w:val="000713F3"/>
    <w:rsid w:val="000743E8"/>
    <w:rsid w:val="0007546C"/>
    <w:rsid w:val="000767BE"/>
    <w:rsid w:val="000806F3"/>
    <w:rsid w:val="00080D8E"/>
    <w:rsid w:val="00087DB0"/>
    <w:rsid w:val="00087E79"/>
    <w:rsid w:val="00093CB4"/>
    <w:rsid w:val="000952DB"/>
    <w:rsid w:val="00095336"/>
    <w:rsid w:val="00096A08"/>
    <w:rsid w:val="00097662"/>
    <w:rsid w:val="000A0676"/>
    <w:rsid w:val="000A1F08"/>
    <w:rsid w:val="000A1F79"/>
    <w:rsid w:val="000A2BD3"/>
    <w:rsid w:val="000A63BE"/>
    <w:rsid w:val="000B0D46"/>
    <w:rsid w:val="000B1C59"/>
    <w:rsid w:val="000B2362"/>
    <w:rsid w:val="000B3F94"/>
    <w:rsid w:val="000B4151"/>
    <w:rsid w:val="000B4EDE"/>
    <w:rsid w:val="000B6766"/>
    <w:rsid w:val="000B6CB1"/>
    <w:rsid w:val="000C26D9"/>
    <w:rsid w:val="000C4077"/>
    <w:rsid w:val="000C6E9F"/>
    <w:rsid w:val="000D0000"/>
    <w:rsid w:val="000D03C5"/>
    <w:rsid w:val="000D0E04"/>
    <w:rsid w:val="000D5B33"/>
    <w:rsid w:val="000E013A"/>
    <w:rsid w:val="000E0806"/>
    <w:rsid w:val="000E17D1"/>
    <w:rsid w:val="000E2DFF"/>
    <w:rsid w:val="000E741E"/>
    <w:rsid w:val="000F540A"/>
    <w:rsid w:val="000F6576"/>
    <w:rsid w:val="000F7808"/>
    <w:rsid w:val="000F7DA0"/>
    <w:rsid w:val="00102621"/>
    <w:rsid w:val="00103B5D"/>
    <w:rsid w:val="0010527B"/>
    <w:rsid w:val="001105A7"/>
    <w:rsid w:val="00113A64"/>
    <w:rsid w:val="00114813"/>
    <w:rsid w:val="001179B6"/>
    <w:rsid w:val="00122064"/>
    <w:rsid w:val="001228FA"/>
    <w:rsid w:val="00122F9F"/>
    <w:rsid w:val="001274C8"/>
    <w:rsid w:val="001302F3"/>
    <w:rsid w:val="00131939"/>
    <w:rsid w:val="00131A2A"/>
    <w:rsid w:val="00132DF9"/>
    <w:rsid w:val="00141519"/>
    <w:rsid w:val="001420A4"/>
    <w:rsid w:val="00142BF5"/>
    <w:rsid w:val="00145117"/>
    <w:rsid w:val="00145E40"/>
    <w:rsid w:val="0015051B"/>
    <w:rsid w:val="00156F19"/>
    <w:rsid w:val="00160373"/>
    <w:rsid w:val="00160BB1"/>
    <w:rsid w:val="00161962"/>
    <w:rsid w:val="00162D72"/>
    <w:rsid w:val="0016434E"/>
    <w:rsid w:val="00165DCA"/>
    <w:rsid w:val="00166E22"/>
    <w:rsid w:val="0016789A"/>
    <w:rsid w:val="00172445"/>
    <w:rsid w:val="00172741"/>
    <w:rsid w:val="00172AA7"/>
    <w:rsid w:val="00172C3D"/>
    <w:rsid w:val="00172D62"/>
    <w:rsid w:val="00175BC8"/>
    <w:rsid w:val="00180632"/>
    <w:rsid w:val="0018432C"/>
    <w:rsid w:val="0018494C"/>
    <w:rsid w:val="00184CAB"/>
    <w:rsid w:val="00192E00"/>
    <w:rsid w:val="00193AA1"/>
    <w:rsid w:val="001949A5"/>
    <w:rsid w:val="00195B2A"/>
    <w:rsid w:val="0019631E"/>
    <w:rsid w:val="001A027F"/>
    <w:rsid w:val="001A07BC"/>
    <w:rsid w:val="001A342E"/>
    <w:rsid w:val="001A3508"/>
    <w:rsid w:val="001A4428"/>
    <w:rsid w:val="001A74E0"/>
    <w:rsid w:val="001B1A20"/>
    <w:rsid w:val="001B3CB8"/>
    <w:rsid w:val="001B3D1B"/>
    <w:rsid w:val="001B422C"/>
    <w:rsid w:val="001B43A4"/>
    <w:rsid w:val="001B4A35"/>
    <w:rsid w:val="001C38AB"/>
    <w:rsid w:val="001C5ED0"/>
    <w:rsid w:val="001C79A3"/>
    <w:rsid w:val="001D1229"/>
    <w:rsid w:val="001D16C2"/>
    <w:rsid w:val="001D2467"/>
    <w:rsid w:val="001E071F"/>
    <w:rsid w:val="001E1370"/>
    <w:rsid w:val="001E149C"/>
    <w:rsid w:val="001E1AFB"/>
    <w:rsid w:val="001E3E3F"/>
    <w:rsid w:val="001E4D2E"/>
    <w:rsid w:val="001E77C6"/>
    <w:rsid w:val="001E783E"/>
    <w:rsid w:val="001F2A03"/>
    <w:rsid w:val="001F3A1D"/>
    <w:rsid w:val="001F7207"/>
    <w:rsid w:val="00200099"/>
    <w:rsid w:val="00201956"/>
    <w:rsid w:val="00203CE9"/>
    <w:rsid w:val="00204F47"/>
    <w:rsid w:val="002064DC"/>
    <w:rsid w:val="00207FDC"/>
    <w:rsid w:val="0021005F"/>
    <w:rsid w:val="002113E8"/>
    <w:rsid w:val="002114A8"/>
    <w:rsid w:val="00211515"/>
    <w:rsid w:val="00212B74"/>
    <w:rsid w:val="00212E90"/>
    <w:rsid w:val="00212E9F"/>
    <w:rsid w:val="002131B5"/>
    <w:rsid w:val="00216453"/>
    <w:rsid w:val="00216843"/>
    <w:rsid w:val="00216958"/>
    <w:rsid w:val="0022035D"/>
    <w:rsid w:val="0022520D"/>
    <w:rsid w:val="002279B9"/>
    <w:rsid w:val="002310A7"/>
    <w:rsid w:val="00231982"/>
    <w:rsid w:val="00232971"/>
    <w:rsid w:val="002338FD"/>
    <w:rsid w:val="00235C51"/>
    <w:rsid w:val="002367DD"/>
    <w:rsid w:val="00237255"/>
    <w:rsid w:val="00240E4C"/>
    <w:rsid w:val="00242762"/>
    <w:rsid w:val="00242BF6"/>
    <w:rsid w:val="00242D3F"/>
    <w:rsid w:val="0024671B"/>
    <w:rsid w:val="00250955"/>
    <w:rsid w:val="00252573"/>
    <w:rsid w:val="00252C69"/>
    <w:rsid w:val="00253426"/>
    <w:rsid w:val="00253F0E"/>
    <w:rsid w:val="00254B2A"/>
    <w:rsid w:val="00254B51"/>
    <w:rsid w:val="00255424"/>
    <w:rsid w:val="002557F9"/>
    <w:rsid w:val="002566B4"/>
    <w:rsid w:val="00264826"/>
    <w:rsid w:val="00264CB0"/>
    <w:rsid w:val="0026671B"/>
    <w:rsid w:val="00270E88"/>
    <w:rsid w:val="0027206E"/>
    <w:rsid w:val="00272421"/>
    <w:rsid w:val="0027350B"/>
    <w:rsid w:val="00276A1D"/>
    <w:rsid w:val="0028374F"/>
    <w:rsid w:val="00285FA4"/>
    <w:rsid w:val="002877C2"/>
    <w:rsid w:val="00287ABB"/>
    <w:rsid w:val="0029025F"/>
    <w:rsid w:val="002911DC"/>
    <w:rsid w:val="00291E90"/>
    <w:rsid w:val="00293CCA"/>
    <w:rsid w:val="00297419"/>
    <w:rsid w:val="002A4930"/>
    <w:rsid w:val="002A4FF6"/>
    <w:rsid w:val="002A58D1"/>
    <w:rsid w:val="002B300C"/>
    <w:rsid w:val="002B3039"/>
    <w:rsid w:val="002B319A"/>
    <w:rsid w:val="002B4345"/>
    <w:rsid w:val="002B47EB"/>
    <w:rsid w:val="002C23D6"/>
    <w:rsid w:val="002C6D8E"/>
    <w:rsid w:val="002C7C7A"/>
    <w:rsid w:val="002D0645"/>
    <w:rsid w:val="002D0F6A"/>
    <w:rsid w:val="002D1B7A"/>
    <w:rsid w:val="002D2807"/>
    <w:rsid w:val="002D458F"/>
    <w:rsid w:val="002D56CA"/>
    <w:rsid w:val="002D630B"/>
    <w:rsid w:val="002E3952"/>
    <w:rsid w:val="002E56CA"/>
    <w:rsid w:val="002E7835"/>
    <w:rsid w:val="002F0161"/>
    <w:rsid w:val="002F228C"/>
    <w:rsid w:val="002F2823"/>
    <w:rsid w:val="002F43CC"/>
    <w:rsid w:val="002F5481"/>
    <w:rsid w:val="002F637E"/>
    <w:rsid w:val="002F7775"/>
    <w:rsid w:val="002F779C"/>
    <w:rsid w:val="00303F1D"/>
    <w:rsid w:val="00306974"/>
    <w:rsid w:val="00310E5C"/>
    <w:rsid w:val="00310FAA"/>
    <w:rsid w:val="00311CA2"/>
    <w:rsid w:val="00312013"/>
    <w:rsid w:val="003165B8"/>
    <w:rsid w:val="00316DD9"/>
    <w:rsid w:val="003203B9"/>
    <w:rsid w:val="00321CB3"/>
    <w:rsid w:val="00324252"/>
    <w:rsid w:val="00326A31"/>
    <w:rsid w:val="00331AA5"/>
    <w:rsid w:val="003329AA"/>
    <w:rsid w:val="00335BD2"/>
    <w:rsid w:val="0034365E"/>
    <w:rsid w:val="003449A9"/>
    <w:rsid w:val="00352476"/>
    <w:rsid w:val="0035312B"/>
    <w:rsid w:val="003539BB"/>
    <w:rsid w:val="00353ADC"/>
    <w:rsid w:val="00353F7E"/>
    <w:rsid w:val="003558DF"/>
    <w:rsid w:val="003577DB"/>
    <w:rsid w:val="00362291"/>
    <w:rsid w:val="00365152"/>
    <w:rsid w:val="0036588A"/>
    <w:rsid w:val="00365CF3"/>
    <w:rsid w:val="00367768"/>
    <w:rsid w:val="003677E9"/>
    <w:rsid w:val="00370419"/>
    <w:rsid w:val="00374C48"/>
    <w:rsid w:val="00375002"/>
    <w:rsid w:val="00376386"/>
    <w:rsid w:val="00380289"/>
    <w:rsid w:val="00380ED5"/>
    <w:rsid w:val="00382632"/>
    <w:rsid w:val="003839D4"/>
    <w:rsid w:val="00383ED8"/>
    <w:rsid w:val="0039162C"/>
    <w:rsid w:val="00392BA4"/>
    <w:rsid w:val="00397FF5"/>
    <w:rsid w:val="003A25E0"/>
    <w:rsid w:val="003A54E0"/>
    <w:rsid w:val="003A753D"/>
    <w:rsid w:val="003B6F6F"/>
    <w:rsid w:val="003C3634"/>
    <w:rsid w:val="003C3C1B"/>
    <w:rsid w:val="003C5552"/>
    <w:rsid w:val="003C5743"/>
    <w:rsid w:val="003D08F0"/>
    <w:rsid w:val="003D275A"/>
    <w:rsid w:val="003D31FD"/>
    <w:rsid w:val="003D40BF"/>
    <w:rsid w:val="003E15A9"/>
    <w:rsid w:val="003E3682"/>
    <w:rsid w:val="003E4E7D"/>
    <w:rsid w:val="003E5A53"/>
    <w:rsid w:val="003F09C6"/>
    <w:rsid w:val="003F3B5E"/>
    <w:rsid w:val="003F4091"/>
    <w:rsid w:val="003F5033"/>
    <w:rsid w:val="00402737"/>
    <w:rsid w:val="004032FB"/>
    <w:rsid w:val="0040398E"/>
    <w:rsid w:val="00406FC0"/>
    <w:rsid w:val="00411AAC"/>
    <w:rsid w:val="004134AA"/>
    <w:rsid w:val="004145E8"/>
    <w:rsid w:val="00415F96"/>
    <w:rsid w:val="00417697"/>
    <w:rsid w:val="00417970"/>
    <w:rsid w:val="00417F56"/>
    <w:rsid w:val="00421560"/>
    <w:rsid w:val="00423446"/>
    <w:rsid w:val="004266B2"/>
    <w:rsid w:val="00427685"/>
    <w:rsid w:val="00430749"/>
    <w:rsid w:val="00430C6C"/>
    <w:rsid w:val="00430D72"/>
    <w:rsid w:val="00435AAC"/>
    <w:rsid w:val="00437577"/>
    <w:rsid w:val="004376B8"/>
    <w:rsid w:val="0044371D"/>
    <w:rsid w:val="0044436C"/>
    <w:rsid w:val="004452C0"/>
    <w:rsid w:val="004455C4"/>
    <w:rsid w:val="00446EF1"/>
    <w:rsid w:val="00446F5E"/>
    <w:rsid w:val="00450CF3"/>
    <w:rsid w:val="004512FB"/>
    <w:rsid w:val="00454A1D"/>
    <w:rsid w:val="00456394"/>
    <w:rsid w:val="00457094"/>
    <w:rsid w:val="004633EC"/>
    <w:rsid w:val="00466A14"/>
    <w:rsid w:val="004702CB"/>
    <w:rsid w:val="004720C2"/>
    <w:rsid w:val="0047343F"/>
    <w:rsid w:val="00473CFA"/>
    <w:rsid w:val="00474830"/>
    <w:rsid w:val="004764B1"/>
    <w:rsid w:val="0047774A"/>
    <w:rsid w:val="00477B7D"/>
    <w:rsid w:val="00477E78"/>
    <w:rsid w:val="00480C79"/>
    <w:rsid w:val="00482F44"/>
    <w:rsid w:val="004833C2"/>
    <w:rsid w:val="00483457"/>
    <w:rsid w:val="00483560"/>
    <w:rsid w:val="00486CA9"/>
    <w:rsid w:val="00487A69"/>
    <w:rsid w:val="00491C67"/>
    <w:rsid w:val="00494A9E"/>
    <w:rsid w:val="0049500B"/>
    <w:rsid w:val="00495F7F"/>
    <w:rsid w:val="004A163C"/>
    <w:rsid w:val="004A2715"/>
    <w:rsid w:val="004A4AA5"/>
    <w:rsid w:val="004A4E3B"/>
    <w:rsid w:val="004A5BCC"/>
    <w:rsid w:val="004A7BD5"/>
    <w:rsid w:val="004A7D8C"/>
    <w:rsid w:val="004B022B"/>
    <w:rsid w:val="004B414B"/>
    <w:rsid w:val="004B4F6B"/>
    <w:rsid w:val="004B5A71"/>
    <w:rsid w:val="004C09E9"/>
    <w:rsid w:val="004C193F"/>
    <w:rsid w:val="004C1ED5"/>
    <w:rsid w:val="004C2ACA"/>
    <w:rsid w:val="004C3182"/>
    <w:rsid w:val="004C5101"/>
    <w:rsid w:val="004C6D3F"/>
    <w:rsid w:val="004D011A"/>
    <w:rsid w:val="004D1D64"/>
    <w:rsid w:val="004D2B79"/>
    <w:rsid w:val="004D2BB3"/>
    <w:rsid w:val="004D3458"/>
    <w:rsid w:val="004D4E89"/>
    <w:rsid w:val="004D501F"/>
    <w:rsid w:val="004D6764"/>
    <w:rsid w:val="004E0C4A"/>
    <w:rsid w:val="004E1F8C"/>
    <w:rsid w:val="004E2A83"/>
    <w:rsid w:val="004E376A"/>
    <w:rsid w:val="004E6505"/>
    <w:rsid w:val="004F0183"/>
    <w:rsid w:val="004F10E2"/>
    <w:rsid w:val="004F348C"/>
    <w:rsid w:val="004F520D"/>
    <w:rsid w:val="004F54D1"/>
    <w:rsid w:val="004F55E4"/>
    <w:rsid w:val="004F5885"/>
    <w:rsid w:val="004F6EA7"/>
    <w:rsid w:val="00500EA4"/>
    <w:rsid w:val="00502794"/>
    <w:rsid w:val="00502D40"/>
    <w:rsid w:val="00504D88"/>
    <w:rsid w:val="0050624B"/>
    <w:rsid w:val="005105A2"/>
    <w:rsid w:val="00510A72"/>
    <w:rsid w:val="00510AF8"/>
    <w:rsid w:val="00510FEB"/>
    <w:rsid w:val="00511C40"/>
    <w:rsid w:val="005124D1"/>
    <w:rsid w:val="0051438E"/>
    <w:rsid w:val="00514CF0"/>
    <w:rsid w:val="00516457"/>
    <w:rsid w:val="00517867"/>
    <w:rsid w:val="00522D79"/>
    <w:rsid w:val="00523730"/>
    <w:rsid w:val="005240A7"/>
    <w:rsid w:val="00524A05"/>
    <w:rsid w:val="0053022B"/>
    <w:rsid w:val="005319A4"/>
    <w:rsid w:val="00531E5A"/>
    <w:rsid w:val="00532E08"/>
    <w:rsid w:val="00534A74"/>
    <w:rsid w:val="00534AE3"/>
    <w:rsid w:val="00535009"/>
    <w:rsid w:val="00535614"/>
    <w:rsid w:val="00535A26"/>
    <w:rsid w:val="005363A8"/>
    <w:rsid w:val="00541F29"/>
    <w:rsid w:val="005430B1"/>
    <w:rsid w:val="00543211"/>
    <w:rsid w:val="00546617"/>
    <w:rsid w:val="00547662"/>
    <w:rsid w:val="005501DD"/>
    <w:rsid w:val="005514B6"/>
    <w:rsid w:val="00552ADD"/>
    <w:rsid w:val="0055356C"/>
    <w:rsid w:val="00555502"/>
    <w:rsid w:val="005565E0"/>
    <w:rsid w:val="00557A5F"/>
    <w:rsid w:val="00560686"/>
    <w:rsid w:val="00565C44"/>
    <w:rsid w:val="00570D28"/>
    <w:rsid w:val="0057149D"/>
    <w:rsid w:val="005732A8"/>
    <w:rsid w:val="00574002"/>
    <w:rsid w:val="005753BC"/>
    <w:rsid w:val="00577B80"/>
    <w:rsid w:val="00581EE3"/>
    <w:rsid w:val="005829A5"/>
    <w:rsid w:val="00582B5B"/>
    <w:rsid w:val="0058382C"/>
    <w:rsid w:val="00583944"/>
    <w:rsid w:val="00583B63"/>
    <w:rsid w:val="00584B7E"/>
    <w:rsid w:val="00590CF1"/>
    <w:rsid w:val="0059148C"/>
    <w:rsid w:val="00591E91"/>
    <w:rsid w:val="00592037"/>
    <w:rsid w:val="00592257"/>
    <w:rsid w:val="00594884"/>
    <w:rsid w:val="005A1E48"/>
    <w:rsid w:val="005A2284"/>
    <w:rsid w:val="005A259D"/>
    <w:rsid w:val="005A52FB"/>
    <w:rsid w:val="005A6FE3"/>
    <w:rsid w:val="005A7F26"/>
    <w:rsid w:val="005B0054"/>
    <w:rsid w:val="005B0E61"/>
    <w:rsid w:val="005B19CD"/>
    <w:rsid w:val="005B1FEE"/>
    <w:rsid w:val="005B235A"/>
    <w:rsid w:val="005B4D6B"/>
    <w:rsid w:val="005C03F4"/>
    <w:rsid w:val="005C20BD"/>
    <w:rsid w:val="005C4712"/>
    <w:rsid w:val="005C5343"/>
    <w:rsid w:val="005D4B49"/>
    <w:rsid w:val="005D5187"/>
    <w:rsid w:val="005D6463"/>
    <w:rsid w:val="005E2E36"/>
    <w:rsid w:val="005E4302"/>
    <w:rsid w:val="005F42E1"/>
    <w:rsid w:val="005F448C"/>
    <w:rsid w:val="005F581B"/>
    <w:rsid w:val="005F62D5"/>
    <w:rsid w:val="0060090A"/>
    <w:rsid w:val="00601772"/>
    <w:rsid w:val="006019F1"/>
    <w:rsid w:val="00604247"/>
    <w:rsid w:val="00604E27"/>
    <w:rsid w:val="00606BD0"/>
    <w:rsid w:val="0061089B"/>
    <w:rsid w:val="0061158F"/>
    <w:rsid w:val="00611AC5"/>
    <w:rsid w:val="00614E60"/>
    <w:rsid w:val="00620AF5"/>
    <w:rsid w:val="0062217A"/>
    <w:rsid w:val="006224C0"/>
    <w:rsid w:val="006225E5"/>
    <w:rsid w:val="00622EA2"/>
    <w:rsid w:val="00624A66"/>
    <w:rsid w:val="006262CF"/>
    <w:rsid w:val="0062739F"/>
    <w:rsid w:val="00634B91"/>
    <w:rsid w:val="006376B8"/>
    <w:rsid w:val="00642107"/>
    <w:rsid w:val="00642451"/>
    <w:rsid w:val="006449BC"/>
    <w:rsid w:val="006473C9"/>
    <w:rsid w:val="00647642"/>
    <w:rsid w:val="006502BE"/>
    <w:rsid w:val="00651CCE"/>
    <w:rsid w:val="00654423"/>
    <w:rsid w:val="0065583E"/>
    <w:rsid w:val="00656FEB"/>
    <w:rsid w:val="00660ED0"/>
    <w:rsid w:val="00661854"/>
    <w:rsid w:val="00662CF1"/>
    <w:rsid w:val="00662DDB"/>
    <w:rsid w:val="00662DF2"/>
    <w:rsid w:val="006664F9"/>
    <w:rsid w:val="0066674B"/>
    <w:rsid w:val="00672AEF"/>
    <w:rsid w:val="00672E67"/>
    <w:rsid w:val="00674DA6"/>
    <w:rsid w:val="006753D3"/>
    <w:rsid w:val="0068121D"/>
    <w:rsid w:val="006815F0"/>
    <w:rsid w:val="00681D31"/>
    <w:rsid w:val="00682621"/>
    <w:rsid w:val="00682F29"/>
    <w:rsid w:val="006907D2"/>
    <w:rsid w:val="00690D31"/>
    <w:rsid w:val="0069175C"/>
    <w:rsid w:val="00692BAC"/>
    <w:rsid w:val="00693DCA"/>
    <w:rsid w:val="006950A6"/>
    <w:rsid w:val="00697EE5"/>
    <w:rsid w:val="006A3134"/>
    <w:rsid w:val="006A4B1E"/>
    <w:rsid w:val="006A4ED2"/>
    <w:rsid w:val="006A5651"/>
    <w:rsid w:val="006A7225"/>
    <w:rsid w:val="006A78B2"/>
    <w:rsid w:val="006A792B"/>
    <w:rsid w:val="006A7A2B"/>
    <w:rsid w:val="006A7E23"/>
    <w:rsid w:val="006B0190"/>
    <w:rsid w:val="006B141E"/>
    <w:rsid w:val="006B1FC3"/>
    <w:rsid w:val="006B4A45"/>
    <w:rsid w:val="006B67ED"/>
    <w:rsid w:val="006B72EC"/>
    <w:rsid w:val="006B7746"/>
    <w:rsid w:val="006C146A"/>
    <w:rsid w:val="006C18F4"/>
    <w:rsid w:val="006C7DE6"/>
    <w:rsid w:val="006D446A"/>
    <w:rsid w:val="006D6D5C"/>
    <w:rsid w:val="006E0FE1"/>
    <w:rsid w:val="006E1712"/>
    <w:rsid w:val="006E184D"/>
    <w:rsid w:val="006E792B"/>
    <w:rsid w:val="006F1A06"/>
    <w:rsid w:val="006F20B1"/>
    <w:rsid w:val="006F33EB"/>
    <w:rsid w:val="006F35F5"/>
    <w:rsid w:val="006F3F11"/>
    <w:rsid w:val="006F731C"/>
    <w:rsid w:val="00700C14"/>
    <w:rsid w:val="0070352F"/>
    <w:rsid w:val="007036E3"/>
    <w:rsid w:val="00705660"/>
    <w:rsid w:val="00706B4D"/>
    <w:rsid w:val="00707496"/>
    <w:rsid w:val="00707949"/>
    <w:rsid w:val="00714507"/>
    <w:rsid w:val="00716039"/>
    <w:rsid w:val="00716892"/>
    <w:rsid w:val="00724BD3"/>
    <w:rsid w:val="007273E0"/>
    <w:rsid w:val="00730A63"/>
    <w:rsid w:val="00730EC8"/>
    <w:rsid w:val="00735BD1"/>
    <w:rsid w:val="00736B05"/>
    <w:rsid w:val="007370CD"/>
    <w:rsid w:val="00740E9D"/>
    <w:rsid w:val="007423C0"/>
    <w:rsid w:val="00747816"/>
    <w:rsid w:val="00750705"/>
    <w:rsid w:val="00750ABF"/>
    <w:rsid w:val="00751237"/>
    <w:rsid w:val="0075454A"/>
    <w:rsid w:val="00755DCE"/>
    <w:rsid w:val="00760DE8"/>
    <w:rsid w:val="007673A2"/>
    <w:rsid w:val="007674A3"/>
    <w:rsid w:val="00770CD9"/>
    <w:rsid w:val="00772299"/>
    <w:rsid w:val="0077258A"/>
    <w:rsid w:val="007735D0"/>
    <w:rsid w:val="00773F02"/>
    <w:rsid w:val="00773F8A"/>
    <w:rsid w:val="0077402D"/>
    <w:rsid w:val="007751F7"/>
    <w:rsid w:val="0077526F"/>
    <w:rsid w:val="00777F5C"/>
    <w:rsid w:val="007811BC"/>
    <w:rsid w:val="007821A2"/>
    <w:rsid w:val="007822D4"/>
    <w:rsid w:val="00785954"/>
    <w:rsid w:val="00787016"/>
    <w:rsid w:val="0079148F"/>
    <w:rsid w:val="00791CA4"/>
    <w:rsid w:val="00793337"/>
    <w:rsid w:val="00793D7A"/>
    <w:rsid w:val="0079424D"/>
    <w:rsid w:val="00794704"/>
    <w:rsid w:val="007A373C"/>
    <w:rsid w:val="007A44D3"/>
    <w:rsid w:val="007A50AA"/>
    <w:rsid w:val="007B0179"/>
    <w:rsid w:val="007B16C9"/>
    <w:rsid w:val="007B2120"/>
    <w:rsid w:val="007B21F0"/>
    <w:rsid w:val="007B268B"/>
    <w:rsid w:val="007B2A5E"/>
    <w:rsid w:val="007B316B"/>
    <w:rsid w:val="007B66B5"/>
    <w:rsid w:val="007B69BF"/>
    <w:rsid w:val="007C03D6"/>
    <w:rsid w:val="007C3B09"/>
    <w:rsid w:val="007C5A3E"/>
    <w:rsid w:val="007D2861"/>
    <w:rsid w:val="007D31EE"/>
    <w:rsid w:val="007D617E"/>
    <w:rsid w:val="007E0A40"/>
    <w:rsid w:val="007E2569"/>
    <w:rsid w:val="007E4D83"/>
    <w:rsid w:val="007E7597"/>
    <w:rsid w:val="007E7A0A"/>
    <w:rsid w:val="007F0CC9"/>
    <w:rsid w:val="007F65AA"/>
    <w:rsid w:val="008003C1"/>
    <w:rsid w:val="0080193D"/>
    <w:rsid w:val="00803667"/>
    <w:rsid w:val="00806096"/>
    <w:rsid w:val="0081000A"/>
    <w:rsid w:val="0081373B"/>
    <w:rsid w:val="008150E9"/>
    <w:rsid w:val="00815E53"/>
    <w:rsid w:val="00817CA4"/>
    <w:rsid w:val="0082108F"/>
    <w:rsid w:val="00823244"/>
    <w:rsid w:val="00825943"/>
    <w:rsid w:val="00826171"/>
    <w:rsid w:val="00826188"/>
    <w:rsid w:val="0082632E"/>
    <w:rsid w:val="00832E71"/>
    <w:rsid w:val="008336F8"/>
    <w:rsid w:val="00834845"/>
    <w:rsid w:val="00835EDD"/>
    <w:rsid w:val="00842026"/>
    <w:rsid w:val="00842A04"/>
    <w:rsid w:val="0084321B"/>
    <w:rsid w:val="00843BA2"/>
    <w:rsid w:val="0084487A"/>
    <w:rsid w:val="0084644E"/>
    <w:rsid w:val="00846F64"/>
    <w:rsid w:val="00846FE3"/>
    <w:rsid w:val="00850FFF"/>
    <w:rsid w:val="0085191F"/>
    <w:rsid w:val="00852E3D"/>
    <w:rsid w:val="0085737D"/>
    <w:rsid w:val="00862BAE"/>
    <w:rsid w:val="00863CF8"/>
    <w:rsid w:val="008649AD"/>
    <w:rsid w:val="008650A6"/>
    <w:rsid w:val="0086543B"/>
    <w:rsid w:val="00876B79"/>
    <w:rsid w:val="00881389"/>
    <w:rsid w:val="00882D22"/>
    <w:rsid w:val="0088783A"/>
    <w:rsid w:val="008904CA"/>
    <w:rsid w:val="0089116B"/>
    <w:rsid w:val="0089524D"/>
    <w:rsid w:val="00896CA4"/>
    <w:rsid w:val="00897F78"/>
    <w:rsid w:val="008A1748"/>
    <w:rsid w:val="008A6C2D"/>
    <w:rsid w:val="008A792C"/>
    <w:rsid w:val="008B0103"/>
    <w:rsid w:val="008B0339"/>
    <w:rsid w:val="008B2165"/>
    <w:rsid w:val="008B32DC"/>
    <w:rsid w:val="008B50C8"/>
    <w:rsid w:val="008B60AD"/>
    <w:rsid w:val="008B7C61"/>
    <w:rsid w:val="008C0689"/>
    <w:rsid w:val="008C2D0F"/>
    <w:rsid w:val="008C35E8"/>
    <w:rsid w:val="008C3D7A"/>
    <w:rsid w:val="008C41C8"/>
    <w:rsid w:val="008C7207"/>
    <w:rsid w:val="008D3A24"/>
    <w:rsid w:val="008D5F0E"/>
    <w:rsid w:val="008D6AA6"/>
    <w:rsid w:val="008E07DF"/>
    <w:rsid w:val="008E1BE8"/>
    <w:rsid w:val="008E70FD"/>
    <w:rsid w:val="008F2BF5"/>
    <w:rsid w:val="008F659C"/>
    <w:rsid w:val="00904424"/>
    <w:rsid w:val="009045B7"/>
    <w:rsid w:val="00904755"/>
    <w:rsid w:val="00904BF2"/>
    <w:rsid w:val="00904DA8"/>
    <w:rsid w:val="0091020F"/>
    <w:rsid w:val="009103E1"/>
    <w:rsid w:val="009118BD"/>
    <w:rsid w:val="009118F2"/>
    <w:rsid w:val="009120D8"/>
    <w:rsid w:val="009132DC"/>
    <w:rsid w:val="00914E7E"/>
    <w:rsid w:val="00915445"/>
    <w:rsid w:val="009156D4"/>
    <w:rsid w:val="0091659C"/>
    <w:rsid w:val="009220F0"/>
    <w:rsid w:val="00922324"/>
    <w:rsid w:val="00923149"/>
    <w:rsid w:val="00923600"/>
    <w:rsid w:val="00926015"/>
    <w:rsid w:val="00931420"/>
    <w:rsid w:val="0093181D"/>
    <w:rsid w:val="00936284"/>
    <w:rsid w:val="009375CC"/>
    <w:rsid w:val="009416E3"/>
    <w:rsid w:val="00943D5C"/>
    <w:rsid w:val="00943E9D"/>
    <w:rsid w:val="00945410"/>
    <w:rsid w:val="0094646B"/>
    <w:rsid w:val="00946524"/>
    <w:rsid w:val="00946E9E"/>
    <w:rsid w:val="00951CD8"/>
    <w:rsid w:val="00954D56"/>
    <w:rsid w:val="00955846"/>
    <w:rsid w:val="00955956"/>
    <w:rsid w:val="009566DC"/>
    <w:rsid w:val="00957DA7"/>
    <w:rsid w:val="00961ACA"/>
    <w:rsid w:val="00962298"/>
    <w:rsid w:val="009634E7"/>
    <w:rsid w:val="00963C91"/>
    <w:rsid w:val="00965B89"/>
    <w:rsid w:val="00966B18"/>
    <w:rsid w:val="00972B3A"/>
    <w:rsid w:val="009735F7"/>
    <w:rsid w:val="00973754"/>
    <w:rsid w:val="009737ED"/>
    <w:rsid w:val="009759E1"/>
    <w:rsid w:val="00982C39"/>
    <w:rsid w:val="0098799C"/>
    <w:rsid w:val="00987D1A"/>
    <w:rsid w:val="0099027C"/>
    <w:rsid w:val="00993146"/>
    <w:rsid w:val="0099415A"/>
    <w:rsid w:val="00994175"/>
    <w:rsid w:val="00995242"/>
    <w:rsid w:val="009A0494"/>
    <w:rsid w:val="009A0B28"/>
    <w:rsid w:val="009A1AC9"/>
    <w:rsid w:val="009A6C24"/>
    <w:rsid w:val="009A792A"/>
    <w:rsid w:val="009A7BA9"/>
    <w:rsid w:val="009B2906"/>
    <w:rsid w:val="009B2F97"/>
    <w:rsid w:val="009B5358"/>
    <w:rsid w:val="009B680A"/>
    <w:rsid w:val="009B738A"/>
    <w:rsid w:val="009B7BAD"/>
    <w:rsid w:val="009C3050"/>
    <w:rsid w:val="009D0225"/>
    <w:rsid w:val="009D3D2C"/>
    <w:rsid w:val="009D5678"/>
    <w:rsid w:val="009D6019"/>
    <w:rsid w:val="009D67A1"/>
    <w:rsid w:val="009E0150"/>
    <w:rsid w:val="009E2467"/>
    <w:rsid w:val="009E2F34"/>
    <w:rsid w:val="009E331D"/>
    <w:rsid w:val="009E4CB5"/>
    <w:rsid w:val="009E5264"/>
    <w:rsid w:val="009E565E"/>
    <w:rsid w:val="009E6499"/>
    <w:rsid w:val="009F173C"/>
    <w:rsid w:val="009F250A"/>
    <w:rsid w:val="009F2F56"/>
    <w:rsid w:val="009F434F"/>
    <w:rsid w:val="00A00AF2"/>
    <w:rsid w:val="00A00EEB"/>
    <w:rsid w:val="00A01050"/>
    <w:rsid w:val="00A02540"/>
    <w:rsid w:val="00A037C4"/>
    <w:rsid w:val="00A03AE0"/>
    <w:rsid w:val="00A03FFD"/>
    <w:rsid w:val="00A05394"/>
    <w:rsid w:val="00A110CE"/>
    <w:rsid w:val="00A1409A"/>
    <w:rsid w:val="00A14A27"/>
    <w:rsid w:val="00A152F2"/>
    <w:rsid w:val="00A16B4D"/>
    <w:rsid w:val="00A1768A"/>
    <w:rsid w:val="00A2026A"/>
    <w:rsid w:val="00A2122C"/>
    <w:rsid w:val="00A22D4D"/>
    <w:rsid w:val="00A22F4D"/>
    <w:rsid w:val="00A241B8"/>
    <w:rsid w:val="00A256B9"/>
    <w:rsid w:val="00A25CBC"/>
    <w:rsid w:val="00A26278"/>
    <w:rsid w:val="00A3027E"/>
    <w:rsid w:val="00A31126"/>
    <w:rsid w:val="00A317DB"/>
    <w:rsid w:val="00A344EA"/>
    <w:rsid w:val="00A360CA"/>
    <w:rsid w:val="00A36DC2"/>
    <w:rsid w:val="00A42A05"/>
    <w:rsid w:val="00A46F9C"/>
    <w:rsid w:val="00A47809"/>
    <w:rsid w:val="00A51DBC"/>
    <w:rsid w:val="00A52546"/>
    <w:rsid w:val="00A56C25"/>
    <w:rsid w:val="00A574D8"/>
    <w:rsid w:val="00A57988"/>
    <w:rsid w:val="00A62D66"/>
    <w:rsid w:val="00A63279"/>
    <w:rsid w:val="00A63FFD"/>
    <w:rsid w:val="00A70476"/>
    <w:rsid w:val="00A72036"/>
    <w:rsid w:val="00A75E8C"/>
    <w:rsid w:val="00A77411"/>
    <w:rsid w:val="00A778F4"/>
    <w:rsid w:val="00A77E16"/>
    <w:rsid w:val="00A814FA"/>
    <w:rsid w:val="00A83221"/>
    <w:rsid w:val="00A856FF"/>
    <w:rsid w:val="00A87B67"/>
    <w:rsid w:val="00A90E96"/>
    <w:rsid w:val="00A94435"/>
    <w:rsid w:val="00A94500"/>
    <w:rsid w:val="00A95146"/>
    <w:rsid w:val="00AA0045"/>
    <w:rsid w:val="00AA1D22"/>
    <w:rsid w:val="00AA2018"/>
    <w:rsid w:val="00AA204F"/>
    <w:rsid w:val="00AA2DE3"/>
    <w:rsid w:val="00AA3726"/>
    <w:rsid w:val="00AA5873"/>
    <w:rsid w:val="00AA7670"/>
    <w:rsid w:val="00AB0E7F"/>
    <w:rsid w:val="00AB2E4D"/>
    <w:rsid w:val="00AB6B60"/>
    <w:rsid w:val="00AC178B"/>
    <w:rsid w:val="00AD09BC"/>
    <w:rsid w:val="00AD0C87"/>
    <w:rsid w:val="00AD14FA"/>
    <w:rsid w:val="00AD229F"/>
    <w:rsid w:val="00AD4464"/>
    <w:rsid w:val="00AD4C25"/>
    <w:rsid w:val="00AD72CB"/>
    <w:rsid w:val="00AD7693"/>
    <w:rsid w:val="00AE1D05"/>
    <w:rsid w:val="00AE4115"/>
    <w:rsid w:val="00AE6BC8"/>
    <w:rsid w:val="00AF25B7"/>
    <w:rsid w:val="00AF35C6"/>
    <w:rsid w:val="00AF5D8F"/>
    <w:rsid w:val="00AF65DE"/>
    <w:rsid w:val="00AF70C8"/>
    <w:rsid w:val="00B02C12"/>
    <w:rsid w:val="00B05744"/>
    <w:rsid w:val="00B06430"/>
    <w:rsid w:val="00B07120"/>
    <w:rsid w:val="00B07ABD"/>
    <w:rsid w:val="00B11031"/>
    <w:rsid w:val="00B117B4"/>
    <w:rsid w:val="00B11808"/>
    <w:rsid w:val="00B206CA"/>
    <w:rsid w:val="00B214A9"/>
    <w:rsid w:val="00B21F07"/>
    <w:rsid w:val="00B233F9"/>
    <w:rsid w:val="00B241DE"/>
    <w:rsid w:val="00B25104"/>
    <w:rsid w:val="00B26CF9"/>
    <w:rsid w:val="00B27403"/>
    <w:rsid w:val="00B3335B"/>
    <w:rsid w:val="00B351E5"/>
    <w:rsid w:val="00B353C1"/>
    <w:rsid w:val="00B36F77"/>
    <w:rsid w:val="00B40910"/>
    <w:rsid w:val="00B4233D"/>
    <w:rsid w:val="00B438BC"/>
    <w:rsid w:val="00B460F4"/>
    <w:rsid w:val="00B475CA"/>
    <w:rsid w:val="00B51B98"/>
    <w:rsid w:val="00B51E99"/>
    <w:rsid w:val="00B529E5"/>
    <w:rsid w:val="00B534EA"/>
    <w:rsid w:val="00B558A0"/>
    <w:rsid w:val="00B63FE7"/>
    <w:rsid w:val="00B65995"/>
    <w:rsid w:val="00B65B6F"/>
    <w:rsid w:val="00B66602"/>
    <w:rsid w:val="00B669F2"/>
    <w:rsid w:val="00B678B3"/>
    <w:rsid w:val="00B70ED1"/>
    <w:rsid w:val="00B70FC3"/>
    <w:rsid w:val="00B73A24"/>
    <w:rsid w:val="00B73F03"/>
    <w:rsid w:val="00B77351"/>
    <w:rsid w:val="00B77D5D"/>
    <w:rsid w:val="00B803B7"/>
    <w:rsid w:val="00B80DB1"/>
    <w:rsid w:val="00B82455"/>
    <w:rsid w:val="00B82DC3"/>
    <w:rsid w:val="00B84088"/>
    <w:rsid w:val="00B87A0E"/>
    <w:rsid w:val="00B921FB"/>
    <w:rsid w:val="00B93D5E"/>
    <w:rsid w:val="00B95632"/>
    <w:rsid w:val="00B976DD"/>
    <w:rsid w:val="00BA5080"/>
    <w:rsid w:val="00BA544F"/>
    <w:rsid w:val="00BA5EAD"/>
    <w:rsid w:val="00BA68B4"/>
    <w:rsid w:val="00BA72B1"/>
    <w:rsid w:val="00BA77B2"/>
    <w:rsid w:val="00BB3D56"/>
    <w:rsid w:val="00BB459C"/>
    <w:rsid w:val="00BB5B96"/>
    <w:rsid w:val="00BC1737"/>
    <w:rsid w:val="00BC20C6"/>
    <w:rsid w:val="00BC2725"/>
    <w:rsid w:val="00BC2B38"/>
    <w:rsid w:val="00BC4201"/>
    <w:rsid w:val="00BC4223"/>
    <w:rsid w:val="00BC5ED2"/>
    <w:rsid w:val="00BD1B84"/>
    <w:rsid w:val="00BD21B6"/>
    <w:rsid w:val="00BE1567"/>
    <w:rsid w:val="00BE2C84"/>
    <w:rsid w:val="00BE378D"/>
    <w:rsid w:val="00BE3CAC"/>
    <w:rsid w:val="00BE3DEF"/>
    <w:rsid w:val="00BE635D"/>
    <w:rsid w:val="00BF1430"/>
    <w:rsid w:val="00C00046"/>
    <w:rsid w:val="00C0398C"/>
    <w:rsid w:val="00C03FF7"/>
    <w:rsid w:val="00C041C3"/>
    <w:rsid w:val="00C0698F"/>
    <w:rsid w:val="00C07183"/>
    <w:rsid w:val="00C126ED"/>
    <w:rsid w:val="00C13F50"/>
    <w:rsid w:val="00C208F0"/>
    <w:rsid w:val="00C21331"/>
    <w:rsid w:val="00C2146F"/>
    <w:rsid w:val="00C3035E"/>
    <w:rsid w:val="00C32612"/>
    <w:rsid w:val="00C374F0"/>
    <w:rsid w:val="00C3770E"/>
    <w:rsid w:val="00C41786"/>
    <w:rsid w:val="00C438DA"/>
    <w:rsid w:val="00C43BC0"/>
    <w:rsid w:val="00C4545B"/>
    <w:rsid w:val="00C4582B"/>
    <w:rsid w:val="00C45C23"/>
    <w:rsid w:val="00C4623D"/>
    <w:rsid w:val="00C469F2"/>
    <w:rsid w:val="00C50262"/>
    <w:rsid w:val="00C518CA"/>
    <w:rsid w:val="00C57897"/>
    <w:rsid w:val="00C57A74"/>
    <w:rsid w:val="00C60050"/>
    <w:rsid w:val="00C62AFA"/>
    <w:rsid w:val="00C63821"/>
    <w:rsid w:val="00C64C64"/>
    <w:rsid w:val="00C6758B"/>
    <w:rsid w:val="00C76E81"/>
    <w:rsid w:val="00C77212"/>
    <w:rsid w:val="00C819BB"/>
    <w:rsid w:val="00C82EBB"/>
    <w:rsid w:val="00C8453E"/>
    <w:rsid w:val="00C8454E"/>
    <w:rsid w:val="00C84A3F"/>
    <w:rsid w:val="00C85795"/>
    <w:rsid w:val="00C9159D"/>
    <w:rsid w:val="00C91D9B"/>
    <w:rsid w:val="00C91D9E"/>
    <w:rsid w:val="00C92B94"/>
    <w:rsid w:val="00C96F51"/>
    <w:rsid w:val="00CA2434"/>
    <w:rsid w:val="00CA4D5B"/>
    <w:rsid w:val="00CA5D73"/>
    <w:rsid w:val="00CA79AB"/>
    <w:rsid w:val="00CB0C69"/>
    <w:rsid w:val="00CB2435"/>
    <w:rsid w:val="00CB3910"/>
    <w:rsid w:val="00CB44F9"/>
    <w:rsid w:val="00CB68A5"/>
    <w:rsid w:val="00CB73B0"/>
    <w:rsid w:val="00CC18CA"/>
    <w:rsid w:val="00CC288E"/>
    <w:rsid w:val="00CC3E1D"/>
    <w:rsid w:val="00CC4114"/>
    <w:rsid w:val="00CC419F"/>
    <w:rsid w:val="00CD0525"/>
    <w:rsid w:val="00CD6D6F"/>
    <w:rsid w:val="00CD73DD"/>
    <w:rsid w:val="00CD741F"/>
    <w:rsid w:val="00CE3F32"/>
    <w:rsid w:val="00CE70B9"/>
    <w:rsid w:val="00CE78A3"/>
    <w:rsid w:val="00CF04AD"/>
    <w:rsid w:val="00CF07DD"/>
    <w:rsid w:val="00CF0AEB"/>
    <w:rsid w:val="00CF3A16"/>
    <w:rsid w:val="00CF5D7A"/>
    <w:rsid w:val="00CF77AE"/>
    <w:rsid w:val="00D02B54"/>
    <w:rsid w:val="00D0332F"/>
    <w:rsid w:val="00D13C14"/>
    <w:rsid w:val="00D1577B"/>
    <w:rsid w:val="00D17C23"/>
    <w:rsid w:val="00D20564"/>
    <w:rsid w:val="00D249D3"/>
    <w:rsid w:val="00D26227"/>
    <w:rsid w:val="00D269A7"/>
    <w:rsid w:val="00D31215"/>
    <w:rsid w:val="00D3280B"/>
    <w:rsid w:val="00D33AF1"/>
    <w:rsid w:val="00D34430"/>
    <w:rsid w:val="00D35683"/>
    <w:rsid w:val="00D445F8"/>
    <w:rsid w:val="00D50A74"/>
    <w:rsid w:val="00D51B66"/>
    <w:rsid w:val="00D524A4"/>
    <w:rsid w:val="00D55ECD"/>
    <w:rsid w:val="00D57A9E"/>
    <w:rsid w:val="00D6019E"/>
    <w:rsid w:val="00D60D68"/>
    <w:rsid w:val="00D63023"/>
    <w:rsid w:val="00D6319C"/>
    <w:rsid w:val="00D6320F"/>
    <w:rsid w:val="00D633C0"/>
    <w:rsid w:val="00D72307"/>
    <w:rsid w:val="00D7268A"/>
    <w:rsid w:val="00D7363F"/>
    <w:rsid w:val="00D770DB"/>
    <w:rsid w:val="00D77414"/>
    <w:rsid w:val="00D77EC7"/>
    <w:rsid w:val="00D82680"/>
    <w:rsid w:val="00D83D9B"/>
    <w:rsid w:val="00D8465D"/>
    <w:rsid w:val="00D87703"/>
    <w:rsid w:val="00D90973"/>
    <w:rsid w:val="00D912E3"/>
    <w:rsid w:val="00D9163A"/>
    <w:rsid w:val="00D95340"/>
    <w:rsid w:val="00D9701E"/>
    <w:rsid w:val="00D97162"/>
    <w:rsid w:val="00D97EC4"/>
    <w:rsid w:val="00DA3AD0"/>
    <w:rsid w:val="00DA408A"/>
    <w:rsid w:val="00DA573C"/>
    <w:rsid w:val="00DA5CBE"/>
    <w:rsid w:val="00DA6BE9"/>
    <w:rsid w:val="00DB254E"/>
    <w:rsid w:val="00DB3017"/>
    <w:rsid w:val="00DB4C20"/>
    <w:rsid w:val="00DB4E86"/>
    <w:rsid w:val="00DB6216"/>
    <w:rsid w:val="00DB7806"/>
    <w:rsid w:val="00DC04BE"/>
    <w:rsid w:val="00DC095A"/>
    <w:rsid w:val="00DC13FC"/>
    <w:rsid w:val="00DC2CB7"/>
    <w:rsid w:val="00DC3002"/>
    <w:rsid w:val="00DC3913"/>
    <w:rsid w:val="00DC4BCB"/>
    <w:rsid w:val="00DC6454"/>
    <w:rsid w:val="00DC71C8"/>
    <w:rsid w:val="00DC7F55"/>
    <w:rsid w:val="00DD043C"/>
    <w:rsid w:val="00DD149E"/>
    <w:rsid w:val="00DD22F1"/>
    <w:rsid w:val="00DD3B89"/>
    <w:rsid w:val="00DD6173"/>
    <w:rsid w:val="00DE0103"/>
    <w:rsid w:val="00DE0429"/>
    <w:rsid w:val="00DE3457"/>
    <w:rsid w:val="00DE3CBB"/>
    <w:rsid w:val="00DE4A01"/>
    <w:rsid w:val="00DE7482"/>
    <w:rsid w:val="00DF016E"/>
    <w:rsid w:val="00DF0370"/>
    <w:rsid w:val="00DF0B8F"/>
    <w:rsid w:val="00DF3953"/>
    <w:rsid w:val="00DF41CA"/>
    <w:rsid w:val="00DF48E5"/>
    <w:rsid w:val="00DF4F72"/>
    <w:rsid w:val="00DF7C83"/>
    <w:rsid w:val="00E00552"/>
    <w:rsid w:val="00E0564A"/>
    <w:rsid w:val="00E06AB5"/>
    <w:rsid w:val="00E075EF"/>
    <w:rsid w:val="00E07BF6"/>
    <w:rsid w:val="00E10663"/>
    <w:rsid w:val="00E15767"/>
    <w:rsid w:val="00E172ED"/>
    <w:rsid w:val="00E176EC"/>
    <w:rsid w:val="00E1795D"/>
    <w:rsid w:val="00E17A12"/>
    <w:rsid w:val="00E23933"/>
    <w:rsid w:val="00E23B91"/>
    <w:rsid w:val="00E23D64"/>
    <w:rsid w:val="00E24645"/>
    <w:rsid w:val="00E24880"/>
    <w:rsid w:val="00E30012"/>
    <w:rsid w:val="00E31C50"/>
    <w:rsid w:val="00E34282"/>
    <w:rsid w:val="00E3442C"/>
    <w:rsid w:val="00E357D7"/>
    <w:rsid w:val="00E374C0"/>
    <w:rsid w:val="00E45273"/>
    <w:rsid w:val="00E46352"/>
    <w:rsid w:val="00E47021"/>
    <w:rsid w:val="00E47457"/>
    <w:rsid w:val="00E4794C"/>
    <w:rsid w:val="00E52D65"/>
    <w:rsid w:val="00E54566"/>
    <w:rsid w:val="00E54F62"/>
    <w:rsid w:val="00E55ABA"/>
    <w:rsid w:val="00E564EA"/>
    <w:rsid w:val="00E57055"/>
    <w:rsid w:val="00E600AE"/>
    <w:rsid w:val="00E60316"/>
    <w:rsid w:val="00E62D2A"/>
    <w:rsid w:val="00E7124D"/>
    <w:rsid w:val="00E74907"/>
    <w:rsid w:val="00E74BC5"/>
    <w:rsid w:val="00E74D11"/>
    <w:rsid w:val="00E76858"/>
    <w:rsid w:val="00E77452"/>
    <w:rsid w:val="00E7769A"/>
    <w:rsid w:val="00E80369"/>
    <w:rsid w:val="00E81C83"/>
    <w:rsid w:val="00E824A1"/>
    <w:rsid w:val="00E840A0"/>
    <w:rsid w:val="00E87269"/>
    <w:rsid w:val="00E8737A"/>
    <w:rsid w:val="00E9476C"/>
    <w:rsid w:val="00E96048"/>
    <w:rsid w:val="00EA3E60"/>
    <w:rsid w:val="00EA4ECA"/>
    <w:rsid w:val="00EA63A2"/>
    <w:rsid w:val="00EA6A91"/>
    <w:rsid w:val="00EA74E9"/>
    <w:rsid w:val="00EB23F0"/>
    <w:rsid w:val="00EB4174"/>
    <w:rsid w:val="00EB4AB7"/>
    <w:rsid w:val="00EB4D82"/>
    <w:rsid w:val="00EB6EE2"/>
    <w:rsid w:val="00EB7602"/>
    <w:rsid w:val="00EC19DE"/>
    <w:rsid w:val="00EC58DB"/>
    <w:rsid w:val="00ED00C9"/>
    <w:rsid w:val="00ED1AB8"/>
    <w:rsid w:val="00ED1C51"/>
    <w:rsid w:val="00ED5E42"/>
    <w:rsid w:val="00ED7BC1"/>
    <w:rsid w:val="00EE3031"/>
    <w:rsid w:val="00EE6180"/>
    <w:rsid w:val="00EF1ECB"/>
    <w:rsid w:val="00EF28DA"/>
    <w:rsid w:val="00EF2969"/>
    <w:rsid w:val="00EF78B5"/>
    <w:rsid w:val="00F01476"/>
    <w:rsid w:val="00F0229F"/>
    <w:rsid w:val="00F03476"/>
    <w:rsid w:val="00F0536E"/>
    <w:rsid w:val="00F0632D"/>
    <w:rsid w:val="00F10877"/>
    <w:rsid w:val="00F1198F"/>
    <w:rsid w:val="00F14893"/>
    <w:rsid w:val="00F170C8"/>
    <w:rsid w:val="00F17F3E"/>
    <w:rsid w:val="00F20BC1"/>
    <w:rsid w:val="00F20E38"/>
    <w:rsid w:val="00F234C8"/>
    <w:rsid w:val="00F241B6"/>
    <w:rsid w:val="00F246EB"/>
    <w:rsid w:val="00F25305"/>
    <w:rsid w:val="00F254A4"/>
    <w:rsid w:val="00F26056"/>
    <w:rsid w:val="00F267EE"/>
    <w:rsid w:val="00F3031D"/>
    <w:rsid w:val="00F314EC"/>
    <w:rsid w:val="00F34FA2"/>
    <w:rsid w:val="00F36A4F"/>
    <w:rsid w:val="00F36A53"/>
    <w:rsid w:val="00F40FA8"/>
    <w:rsid w:val="00F42AFD"/>
    <w:rsid w:val="00F44486"/>
    <w:rsid w:val="00F479DF"/>
    <w:rsid w:val="00F51E09"/>
    <w:rsid w:val="00F53796"/>
    <w:rsid w:val="00F54E98"/>
    <w:rsid w:val="00F6012E"/>
    <w:rsid w:val="00F6088C"/>
    <w:rsid w:val="00F66B08"/>
    <w:rsid w:val="00F7086A"/>
    <w:rsid w:val="00F73229"/>
    <w:rsid w:val="00F73EFC"/>
    <w:rsid w:val="00F75105"/>
    <w:rsid w:val="00F7562E"/>
    <w:rsid w:val="00F76B77"/>
    <w:rsid w:val="00F77B8C"/>
    <w:rsid w:val="00F810D1"/>
    <w:rsid w:val="00F81FA4"/>
    <w:rsid w:val="00F84671"/>
    <w:rsid w:val="00F85C9C"/>
    <w:rsid w:val="00F87F55"/>
    <w:rsid w:val="00F91A10"/>
    <w:rsid w:val="00F91D6A"/>
    <w:rsid w:val="00F93AE8"/>
    <w:rsid w:val="00F93F0A"/>
    <w:rsid w:val="00F9477D"/>
    <w:rsid w:val="00F947C9"/>
    <w:rsid w:val="00F9616E"/>
    <w:rsid w:val="00F96E2B"/>
    <w:rsid w:val="00F97010"/>
    <w:rsid w:val="00FA3BB0"/>
    <w:rsid w:val="00FA74B8"/>
    <w:rsid w:val="00FB04F2"/>
    <w:rsid w:val="00FB0D2C"/>
    <w:rsid w:val="00FB1608"/>
    <w:rsid w:val="00FB1CD3"/>
    <w:rsid w:val="00FB373C"/>
    <w:rsid w:val="00FB6109"/>
    <w:rsid w:val="00FC208F"/>
    <w:rsid w:val="00FC2988"/>
    <w:rsid w:val="00FC2A40"/>
    <w:rsid w:val="00FC7B17"/>
    <w:rsid w:val="00FD0AC6"/>
    <w:rsid w:val="00FD167C"/>
    <w:rsid w:val="00FD2495"/>
    <w:rsid w:val="00FD3047"/>
    <w:rsid w:val="00FD3727"/>
    <w:rsid w:val="00FD5942"/>
    <w:rsid w:val="00FD6244"/>
    <w:rsid w:val="00FD7EF9"/>
    <w:rsid w:val="00FE2960"/>
    <w:rsid w:val="00FE3100"/>
    <w:rsid w:val="00FE5D71"/>
    <w:rsid w:val="00FF07F7"/>
    <w:rsid w:val="00FF1CAC"/>
    <w:rsid w:val="00FF464B"/>
    <w:rsid w:val="00FF7854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1C1E9"/>
  <w15:docId w15:val="{60091024-7185-4969-AA51-29EBD8F8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黑体" w:hAnsi="Cambria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077"/>
    <w:pPr>
      <w:spacing w:before="40" w:after="160" w:line="288" w:lineRule="auto"/>
    </w:pPr>
    <w:rPr>
      <w:color w:val="595959"/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="Calibri" w:eastAsia="宋体" w:hAnsi="Calibri" w:cs="Cordia New"/>
      <w:caps/>
      <w:color w:val="7E97AD"/>
      <w:sz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="Calibri" w:eastAsia="宋体" w:hAnsi="Calibri" w:cs="Cordia New"/>
      <w:b/>
      <w:bCs/>
      <w:caps/>
      <w:color w:val="4040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libri" w:eastAsia="宋体" w:hAnsi="Calibri" w:cs="Cordia New"/>
      <w:b/>
      <w:bCs/>
      <w:color w:val="7E97A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宋体" w:hAnsi="Calibri" w:cs="Cordia New"/>
      <w:b/>
      <w:bCs/>
      <w:i/>
      <w:iCs/>
      <w:color w:val="7E97A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宋体" w:hAnsi="Calibri" w:cs="Cordia New"/>
      <w:color w:val="394B5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宋体" w:hAnsi="Calibri" w:cs="Cordia New"/>
      <w:i/>
      <w:iCs/>
      <w:color w:val="394B5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宋体" w:hAnsi="Calibri" w:cs="Cordia New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宋体" w:hAnsi="Calibri" w:cs="Cordia New"/>
      <w:color w:val="4040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宋体" w:hAnsi="Calibri" w:cs="Cordia New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页眉 字符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a6">
    <w:name w:val="页脚 字符"/>
    <w:link w:val="a5"/>
    <w:uiPriority w:val="2"/>
    <w:rPr>
      <w:kern w:val="20"/>
    </w:rPr>
  </w:style>
  <w:style w:type="paragraph" w:customStyle="1" w:styleId="a7">
    <w:name w:val="简历文字"/>
    <w:basedOn w:val="a"/>
    <w:qFormat/>
    <w:pPr>
      <w:spacing w:after="40"/>
      <w:ind w:right="1440"/>
    </w:pPr>
  </w:style>
  <w:style w:type="character" w:styleId="a8">
    <w:name w:val="Placeholder Text"/>
    <w:uiPriority w:val="99"/>
    <w:semiHidden/>
    <w:rPr>
      <w:color w:val="808080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1"/>
    <w:rPr>
      <w:rFonts w:ascii="Calibri" w:eastAsia="宋体" w:hAnsi="Calibri" w:cs="Cordia New"/>
      <w:caps/>
      <w:color w:val="7E97AD"/>
      <w:kern w:val="20"/>
      <w:sz w:val="21"/>
    </w:rPr>
  </w:style>
  <w:style w:type="character" w:customStyle="1" w:styleId="20">
    <w:name w:val="标题 2 字符"/>
    <w:link w:val="2"/>
    <w:uiPriority w:val="1"/>
    <w:rPr>
      <w:rFonts w:ascii="Calibri" w:eastAsia="宋体" w:hAnsi="Calibri" w:cs="Cordia New"/>
      <w:b/>
      <w:bCs/>
      <w:caps/>
      <w:color w:val="404040"/>
      <w:kern w:val="20"/>
    </w:rPr>
  </w:style>
  <w:style w:type="character" w:customStyle="1" w:styleId="30">
    <w:name w:val="标题 3 字符"/>
    <w:link w:val="3"/>
    <w:uiPriority w:val="9"/>
    <w:rPr>
      <w:rFonts w:ascii="Calibri" w:eastAsia="宋体" w:hAnsi="Calibri" w:cs="Cordia New"/>
      <w:b/>
      <w:bCs/>
      <w:color w:val="7E97AD"/>
      <w:kern w:val="20"/>
    </w:rPr>
  </w:style>
  <w:style w:type="character" w:customStyle="1" w:styleId="40">
    <w:name w:val="标题 4 字符"/>
    <w:link w:val="4"/>
    <w:uiPriority w:val="9"/>
    <w:semiHidden/>
    <w:rPr>
      <w:rFonts w:ascii="Calibri" w:eastAsia="宋体" w:hAnsi="Calibri" w:cs="Cordia New"/>
      <w:b/>
      <w:bCs/>
      <w:i/>
      <w:iCs/>
      <w:color w:val="7E97AD"/>
      <w:kern w:val="20"/>
    </w:rPr>
  </w:style>
  <w:style w:type="character" w:customStyle="1" w:styleId="50">
    <w:name w:val="标题 5 字符"/>
    <w:link w:val="5"/>
    <w:uiPriority w:val="9"/>
    <w:semiHidden/>
    <w:rPr>
      <w:rFonts w:ascii="Calibri" w:eastAsia="宋体" w:hAnsi="Calibri" w:cs="Cordia New"/>
      <w:color w:val="394B5A"/>
      <w:kern w:val="20"/>
    </w:rPr>
  </w:style>
  <w:style w:type="character" w:customStyle="1" w:styleId="60">
    <w:name w:val="标题 6 字符"/>
    <w:link w:val="6"/>
    <w:uiPriority w:val="9"/>
    <w:semiHidden/>
    <w:rPr>
      <w:rFonts w:ascii="Calibri" w:eastAsia="宋体" w:hAnsi="Calibri" w:cs="Cordia New"/>
      <w:i/>
      <w:iCs/>
      <w:color w:val="394B5A"/>
      <w:kern w:val="20"/>
    </w:rPr>
  </w:style>
  <w:style w:type="character" w:customStyle="1" w:styleId="70">
    <w:name w:val="标题 7 字符"/>
    <w:link w:val="7"/>
    <w:uiPriority w:val="9"/>
    <w:semiHidden/>
    <w:rPr>
      <w:rFonts w:ascii="Calibri" w:eastAsia="宋体" w:hAnsi="Calibri" w:cs="Cordia New"/>
      <w:i/>
      <w:iCs/>
      <w:color w:val="404040"/>
      <w:kern w:val="20"/>
    </w:rPr>
  </w:style>
  <w:style w:type="character" w:customStyle="1" w:styleId="80">
    <w:name w:val="标题 8 字符"/>
    <w:link w:val="8"/>
    <w:uiPriority w:val="9"/>
    <w:semiHidden/>
    <w:rPr>
      <w:rFonts w:ascii="Calibri" w:eastAsia="宋体" w:hAnsi="Calibri" w:cs="Cordia New"/>
      <w:color w:val="404040"/>
      <w:kern w:val="20"/>
    </w:rPr>
  </w:style>
  <w:style w:type="character" w:customStyle="1" w:styleId="90">
    <w:name w:val="标题 9 字符"/>
    <w:link w:val="9"/>
    <w:uiPriority w:val="9"/>
    <w:semiHidden/>
    <w:rPr>
      <w:rFonts w:ascii="Calibri" w:eastAsia="宋体" w:hAnsi="Calibri" w:cs="Cordia New"/>
      <w:i/>
      <w:iCs/>
      <w:color w:val="404040"/>
      <w:kern w:val="20"/>
    </w:rPr>
  </w:style>
  <w:style w:type="table" w:customStyle="1" w:styleId="aa">
    <w:name w:val="简历表格"/>
    <w:basedOn w:val="a1"/>
    <w:uiPriority w:val="99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信函表格"/>
    <w:basedOn w:val="a1"/>
    <w:uiPriority w:val="99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eastAsia="宋体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="Calibri" w:eastAsia="宋体" w:hAnsi="Calibri" w:cs="Cordia New"/>
      <w:caps/>
      <w:color w:val="7E97AD"/>
    </w:rPr>
  </w:style>
  <w:style w:type="character" w:customStyle="1" w:styleId="ad">
    <w:name w:val="日期 字符"/>
    <w:link w:val="ac"/>
    <w:uiPriority w:val="8"/>
    <w:rPr>
      <w:rFonts w:ascii="Calibri" w:eastAsia="宋体" w:hAnsi="Calibri" w:cs="Cordia New"/>
      <w:caps/>
      <w:color w:val="7E97AD"/>
      <w:kern w:val="20"/>
    </w:rPr>
  </w:style>
  <w:style w:type="paragraph" w:customStyle="1" w:styleId="ae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称呼 字符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结束语 字符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签名 字符"/>
    <w:link w:val="af3"/>
    <w:uiPriority w:val="8"/>
    <w:rPr>
      <w:b/>
      <w:bCs/>
      <w:kern w:val="20"/>
    </w:rPr>
  </w:style>
  <w:style w:type="character" w:styleId="af5">
    <w:name w:val="Emphasis"/>
    <w:uiPriority w:val="2"/>
    <w:unhideWhenUsed/>
    <w:qFormat/>
    <w:rPr>
      <w:color w:val="7E97AD"/>
    </w:rPr>
  </w:style>
  <w:style w:type="paragraph" w:customStyle="1" w:styleId="af6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姓名"/>
    <w:basedOn w:val="a"/>
    <w:next w:val="a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宋体" w:hAnsi="Calibri" w:cs="Cordia New"/>
      <w:caps/>
      <w:color w:val="FFFFFF"/>
      <w:sz w:val="32"/>
    </w:rPr>
  </w:style>
  <w:style w:type="paragraph" w:styleId="af8">
    <w:name w:val="Balloon Text"/>
    <w:basedOn w:val="a"/>
    <w:link w:val="af9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批注框文本 字符"/>
    <w:link w:val="af8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paragraph" w:styleId="afa">
    <w:name w:val="No Spacing"/>
    <w:link w:val="afb"/>
    <w:uiPriority w:val="1"/>
    <w:qFormat/>
    <w:rsid w:val="00CE78A3"/>
    <w:rPr>
      <w:sz w:val="22"/>
      <w:szCs w:val="22"/>
    </w:rPr>
  </w:style>
  <w:style w:type="character" w:customStyle="1" w:styleId="afb">
    <w:name w:val="无间隔 字符"/>
    <w:link w:val="afa"/>
    <w:uiPriority w:val="1"/>
    <w:rsid w:val="00CE78A3"/>
    <w:rPr>
      <w:color w:val="auto"/>
      <w:sz w:val="22"/>
      <w:szCs w:val="22"/>
    </w:rPr>
  </w:style>
  <w:style w:type="paragraph" w:styleId="afc">
    <w:name w:val="List Paragraph"/>
    <w:basedOn w:val="a"/>
    <w:uiPriority w:val="34"/>
    <w:qFormat/>
    <w:rsid w:val="001E4D2E"/>
    <w:pPr>
      <w:ind w:firstLineChars="200" w:firstLine="420"/>
    </w:pPr>
  </w:style>
  <w:style w:type="character" w:styleId="afd">
    <w:name w:val="Hyperlink"/>
    <w:uiPriority w:val="99"/>
    <w:unhideWhenUsed/>
    <w:rsid w:val="00454A1D"/>
    <w:rPr>
      <w:color w:val="646464"/>
      <w:u w:val="single"/>
    </w:rPr>
  </w:style>
  <w:style w:type="paragraph" w:styleId="afe">
    <w:name w:val="footnote text"/>
    <w:basedOn w:val="a"/>
    <w:link w:val="aff"/>
    <w:uiPriority w:val="99"/>
    <w:semiHidden/>
    <w:unhideWhenUsed/>
    <w:rsid w:val="00272421"/>
    <w:pPr>
      <w:snapToGrid w:val="0"/>
    </w:pPr>
    <w:rPr>
      <w:sz w:val="18"/>
      <w:szCs w:val="18"/>
    </w:rPr>
  </w:style>
  <w:style w:type="character" w:customStyle="1" w:styleId="aff">
    <w:name w:val="脚注文本 字符"/>
    <w:basedOn w:val="a0"/>
    <w:link w:val="afe"/>
    <w:uiPriority w:val="99"/>
    <w:semiHidden/>
    <w:rsid w:val="00272421"/>
    <w:rPr>
      <w:color w:val="595959"/>
      <w:kern w:val="20"/>
      <w:sz w:val="18"/>
      <w:szCs w:val="18"/>
    </w:rPr>
  </w:style>
  <w:style w:type="character" w:styleId="aff0">
    <w:name w:val="footnote reference"/>
    <w:basedOn w:val="a0"/>
    <w:uiPriority w:val="99"/>
    <w:semiHidden/>
    <w:unhideWhenUsed/>
    <w:rsid w:val="00272421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E57055"/>
    <w:rPr>
      <w:color w:val="808080"/>
      <w:shd w:val="clear" w:color="auto" w:fill="E6E6E6"/>
    </w:rPr>
  </w:style>
  <w:style w:type="character" w:styleId="aff2">
    <w:name w:val="FollowedHyperlink"/>
    <w:basedOn w:val="a0"/>
    <w:uiPriority w:val="99"/>
    <w:semiHidden/>
    <w:unhideWhenUsed/>
    <w:rsid w:val="00AD7693"/>
    <w:rPr>
      <w:color w:val="800080" w:themeColor="followedHyperlink"/>
      <w:u w:val="single"/>
    </w:rPr>
  </w:style>
  <w:style w:type="numbering" w:customStyle="1" w:styleId="dd">
    <w:name w:val="dd"/>
    <w:uiPriority w:val="99"/>
    <w:rsid w:val="00D90973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TimelessResum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地: 北京市海淀区</CompanyAddress>
  <CompanyPhone>联系电话：18232058776</CompanyPhone>
  <CompanyFax/>
  <CompanyEmail>电子邮箱: donghao.l@hotmail.com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770A1-4017-4642-94F7-E0FFD477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803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董浩亮</dc:creator>
  <cp:lastModifiedBy>董浩亮</cp:lastModifiedBy>
  <cp:revision>196</cp:revision>
  <cp:lastPrinted>2018-03-04T18:46:00Z</cp:lastPrinted>
  <dcterms:created xsi:type="dcterms:W3CDTF">2017-07-23T08:44:00Z</dcterms:created>
  <dcterms:modified xsi:type="dcterms:W3CDTF">2018-03-06T02:27:00Z</dcterms:modified>
  <cp:category>籍贯： 河北省定州市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